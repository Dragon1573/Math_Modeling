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736"/>
      </w:tblGrid>
      <w:tr w:rsidR="00246BF9" w14:paraId="14CFFA15" w14:textId="77777777" w:rsidTr="00786BF5">
        <w:trPr>
          <w:trHeight w:val="197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517D3" w14:textId="77777777" w:rsidR="00246BF9" w:rsidRPr="00B22C95" w:rsidRDefault="00246BF9" w:rsidP="00B22C95">
            <w:pPr>
              <w:pStyle w:val="a4"/>
            </w:pPr>
            <w:r w:rsidRPr="002F3BDB">
              <w:rPr>
                <w:rFonts w:hint="eastAsia"/>
              </w:rPr>
              <w:t>佛山科学技术学</w:t>
            </w:r>
            <w:r w:rsidRPr="002F3BDB">
              <w:rPr>
                <w:rFonts w:hint="eastAsia"/>
                <w:spacing w:val="0"/>
              </w:rPr>
              <w:t>院</w:t>
            </w:r>
          </w:p>
        </w:tc>
      </w:tr>
      <w:tr w:rsidR="00246BF9" w14:paraId="34CEA67F" w14:textId="77777777" w:rsidTr="00786BF5">
        <w:trPr>
          <w:trHeight w:val="1119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9B7D9" w14:textId="77777777" w:rsidR="00246BF9" w:rsidRPr="00461CB8" w:rsidRDefault="00B22C95" w:rsidP="00B22C95">
            <w:pPr>
              <w:ind w:firstLineChars="0" w:firstLine="0"/>
              <w:jc w:val="center"/>
              <w:rPr>
                <w:b/>
                <w:sz w:val="52"/>
                <w:szCs w:val="52"/>
              </w:rPr>
            </w:pPr>
            <w:r w:rsidRPr="00461CB8">
              <w:rPr>
                <w:rFonts w:hint="eastAsia"/>
                <w:b/>
                <w:sz w:val="52"/>
                <w:szCs w:val="52"/>
              </w:rPr>
              <w:t>《数学建模》上机报告</w:t>
            </w:r>
          </w:p>
        </w:tc>
      </w:tr>
      <w:tr w:rsidR="00CB2A8C" w14:paraId="58061DF6" w14:textId="77777777" w:rsidTr="00786BF5">
        <w:trPr>
          <w:trHeight w:val="4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31"/>
              <w:tblW w:w="5000" w:type="pct"/>
              <w:tblLook w:val="0600" w:firstRow="0" w:lastRow="0" w:firstColumn="0" w:lastColumn="0" w:noHBand="1" w:noVBand="1"/>
            </w:tblPr>
            <w:tblGrid>
              <w:gridCol w:w="786"/>
              <w:gridCol w:w="3833"/>
              <w:gridCol w:w="786"/>
              <w:gridCol w:w="1733"/>
              <w:gridCol w:w="786"/>
              <w:gridCol w:w="1596"/>
            </w:tblGrid>
            <w:tr w:rsidR="00786BF5" w14:paraId="308650B8" w14:textId="77777777" w:rsidTr="00EF58C3">
              <w:trPr>
                <w:trHeight w:val="65"/>
              </w:trPr>
              <w:tc>
                <w:tcPr>
                  <w:tcW w:w="413" w:type="pct"/>
                  <w:vAlign w:val="center"/>
                </w:tcPr>
                <w:p w14:paraId="76D6257C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专业</w:t>
                  </w:r>
                </w:p>
              </w:tc>
              <w:tc>
                <w:tcPr>
                  <w:tcW w:w="2013" w:type="pct"/>
                  <w:tcBorders>
                    <w:bottom w:val="single" w:sz="4" w:space="0" w:color="auto"/>
                  </w:tcBorders>
                  <w:vAlign w:val="center"/>
                </w:tcPr>
                <w:p w14:paraId="1068ED9A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数据科学与大数据</w:t>
                  </w:r>
                </w:p>
              </w:tc>
              <w:tc>
                <w:tcPr>
                  <w:tcW w:w="413" w:type="pct"/>
                  <w:vAlign w:val="center"/>
                </w:tcPr>
                <w:p w14:paraId="246FE19F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c>
              <w:tc>
                <w:tcPr>
                  <w:tcW w:w="910" w:type="pct"/>
                  <w:tcBorders>
                    <w:bottom w:val="single" w:sz="4" w:space="0" w:color="auto"/>
                  </w:tcBorders>
                  <w:vAlign w:val="center"/>
                </w:tcPr>
                <w:p w14:paraId="732F5ED6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黄希瑞</w:t>
                  </w:r>
                </w:p>
              </w:tc>
              <w:tc>
                <w:tcPr>
                  <w:tcW w:w="413" w:type="pct"/>
                  <w:vAlign w:val="center"/>
                </w:tcPr>
                <w:p w14:paraId="7B561BEB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成绩</w:t>
                  </w:r>
                </w:p>
              </w:tc>
              <w:tc>
                <w:tcPr>
                  <w:tcW w:w="839" w:type="pct"/>
                  <w:tcBorders>
                    <w:bottom w:val="single" w:sz="4" w:space="0" w:color="auto"/>
                  </w:tcBorders>
                  <w:vAlign w:val="center"/>
                </w:tcPr>
                <w:p w14:paraId="317A0108" w14:textId="77777777" w:rsidR="00E176AE" w:rsidRDefault="00E176AE" w:rsidP="00E176AE">
                  <w:pPr>
                    <w:ind w:firstLineChars="0" w:firstLine="0"/>
                    <w:jc w:val="center"/>
                  </w:pPr>
                </w:p>
              </w:tc>
            </w:tr>
            <w:tr w:rsidR="00786BF5" w14:paraId="5E3DCF29" w14:textId="77777777" w:rsidTr="00EF58C3">
              <w:trPr>
                <w:trHeight w:val="37"/>
              </w:trPr>
              <w:tc>
                <w:tcPr>
                  <w:tcW w:w="413" w:type="pct"/>
                  <w:vAlign w:val="center"/>
                </w:tcPr>
                <w:p w14:paraId="2BD38141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班级</w:t>
                  </w:r>
                </w:p>
              </w:tc>
              <w:tc>
                <w:tcPr>
                  <w:tcW w:w="2013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C126F5B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17数据科学与大数据技术1班</w:t>
                  </w:r>
                </w:p>
              </w:tc>
              <w:tc>
                <w:tcPr>
                  <w:tcW w:w="413" w:type="pct"/>
                  <w:vAlign w:val="center"/>
                </w:tcPr>
                <w:p w14:paraId="1A46E09C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学号</w:t>
                  </w:r>
                </w:p>
              </w:tc>
              <w:tc>
                <w:tcPr>
                  <w:tcW w:w="91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C237F8A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20170060123</w:t>
                  </w:r>
                </w:p>
              </w:tc>
              <w:tc>
                <w:tcPr>
                  <w:tcW w:w="413" w:type="pct"/>
                  <w:vAlign w:val="center"/>
                </w:tcPr>
                <w:p w14:paraId="68E093D1" w14:textId="77777777" w:rsidR="00E176AE" w:rsidRDefault="00E176AE" w:rsidP="00E176AE">
                  <w:pPr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日期</w:t>
                  </w:r>
                </w:p>
              </w:tc>
              <w:tc>
                <w:tcPr>
                  <w:tcW w:w="83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A93AC18" w14:textId="77777777" w:rsidR="00E176AE" w:rsidRDefault="002D2DD8" w:rsidP="00E176AE">
                  <w:pPr>
                    <w:ind w:firstLineChars="0" w:firstLine="0"/>
                    <w:jc w:val="center"/>
                  </w:pPr>
                  <w:r>
                    <w:t>2019/5/9</w:t>
                  </w:r>
                </w:p>
              </w:tc>
            </w:tr>
          </w:tbl>
          <w:p w14:paraId="04414BD0" w14:textId="77777777" w:rsidR="00CB2A8C" w:rsidRPr="00461CB8" w:rsidRDefault="00CB2A8C" w:rsidP="00CB2A8C">
            <w:pPr>
              <w:ind w:firstLineChars="0" w:firstLine="0"/>
            </w:pPr>
          </w:p>
        </w:tc>
      </w:tr>
      <w:tr w:rsidR="002F3BDB" w14:paraId="65017C5A" w14:textId="77777777" w:rsidTr="00786BF5">
        <w:trPr>
          <w:trHeight w:val="13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576E" w14:textId="77777777" w:rsidR="002F3BDB" w:rsidRPr="002B3A59" w:rsidRDefault="00C27556" w:rsidP="002B3A59">
            <w:pPr>
              <w:pStyle w:val="1"/>
              <w:ind w:left="482" w:hanging="482"/>
            </w:pPr>
            <w:r w:rsidRPr="002B3A59">
              <w:rPr>
                <w:rFonts w:hint="eastAsia"/>
              </w:rPr>
              <w:lastRenderedPageBreak/>
              <w:t>目的（结合相应章节的题目写）</w:t>
            </w:r>
          </w:p>
          <w:p w14:paraId="23FF1AD6" w14:textId="0904DA5B" w:rsidR="008B7539" w:rsidRDefault="00114CD7" w:rsidP="008B7539">
            <w:pPr>
              <w:pStyle w:val="2"/>
              <w:ind w:left="900" w:hanging="480"/>
            </w:pPr>
            <w:r>
              <w:rPr>
                <w:rFonts w:hint="eastAsia"/>
              </w:rPr>
              <w:t>根据题意</w:t>
            </w:r>
            <w:r w:rsidR="00190D92">
              <w:rPr>
                <w:rFonts w:hint="eastAsia"/>
              </w:rPr>
              <w:t>，构建微分方程；</w:t>
            </w:r>
          </w:p>
          <w:p w14:paraId="1A399174" w14:textId="4F9F5FB3" w:rsidR="00190D92" w:rsidRPr="00190D92" w:rsidRDefault="00190D92" w:rsidP="00190D92">
            <w:pPr>
              <w:pStyle w:val="2"/>
              <w:ind w:left="900" w:hanging="480"/>
            </w:pPr>
            <w:r>
              <w:rPr>
                <w:rFonts w:hint="eastAsia"/>
              </w:rPr>
              <w:t>借助M</w:t>
            </w:r>
            <w:r>
              <w:t>ATLAB</w:t>
            </w:r>
            <w:r w:rsidR="002175E5">
              <w:rPr>
                <w:rFonts w:hint="eastAsia"/>
              </w:rPr>
              <w:t>，对简单微分方程求解析解，对复杂微分方程求数值解。</w:t>
            </w:r>
          </w:p>
          <w:p w14:paraId="0CB55199" w14:textId="77777777" w:rsidR="002B3A59" w:rsidRPr="00C27918" w:rsidRDefault="002B3A59" w:rsidP="002B3A59">
            <w:pPr>
              <w:ind w:firstLineChars="0" w:firstLine="0"/>
            </w:pPr>
          </w:p>
          <w:p w14:paraId="54F15711" w14:textId="783616C4" w:rsidR="005425E8" w:rsidRDefault="002B3A59" w:rsidP="00141748">
            <w:pPr>
              <w:pStyle w:val="1"/>
              <w:ind w:left="482" w:hanging="482"/>
            </w:pPr>
            <w:r>
              <w:rPr>
                <w:rFonts w:hint="eastAsia"/>
              </w:rPr>
              <w:t>原理与方案（上机内容，简略写题目要求）</w:t>
            </w:r>
          </w:p>
          <w:p w14:paraId="46085849" w14:textId="65A2ED90" w:rsidR="00BD5854" w:rsidRPr="00283A71" w:rsidRDefault="00AE1442" w:rsidP="00BD5854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690EFED8" wp14:editId="575B02BD">
                  <wp:extent cx="5972400" cy="651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4D2C">
              <w:br/>
            </w:r>
            <w:r w:rsidR="00517C9F">
              <w:rPr>
                <w:noProof/>
              </w:rPr>
              <w:drawing>
                <wp:inline distT="0" distB="0" distL="0" distR="0" wp14:anchorId="1650F927" wp14:editId="03958597">
                  <wp:extent cx="5972400" cy="662400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6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2250">
              <w:br/>
            </w:r>
            <w:r w:rsidR="007853D7">
              <w:rPr>
                <w:noProof/>
              </w:rPr>
              <w:drawing>
                <wp:inline distT="0" distB="0" distL="0" distR="0" wp14:anchorId="063C6694" wp14:editId="119D63F6">
                  <wp:extent cx="5972400" cy="8892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8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854">
              <w:br/>
            </w:r>
            <w:r w:rsidR="004556D2">
              <w:rPr>
                <w:noProof/>
              </w:rPr>
              <w:drawing>
                <wp:inline distT="0" distB="0" distL="0" distR="0" wp14:anchorId="428543EB" wp14:editId="06BD6D6A">
                  <wp:extent cx="5972400" cy="327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3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A6175">
              <w:br/>
            </w:r>
            <w:r w:rsidR="00A84398">
              <w:rPr>
                <w:noProof/>
              </w:rPr>
              <w:drawing>
                <wp:inline distT="0" distB="0" distL="0" distR="0" wp14:anchorId="3680A1E7" wp14:editId="66D0A796">
                  <wp:extent cx="5972400" cy="849600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8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DF8C1" w14:textId="77777777" w:rsidR="00141748" w:rsidRPr="00141748" w:rsidRDefault="00141748" w:rsidP="00141748">
            <w:pPr>
              <w:ind w:firstLine="420"/>
            </w:pPr>
          </w:p>
          <w:p w14:paraId="49A60D4E" w14:textId="77777777" w:rsidR="005425E8" w:rsidRDefault="005425E8" w:rsidP="005425E8">
            <w:pPr>
              <w:pStyle w:val="1"/>
              <w:ind w:left="482" w:hanging="482"/>
            </w:pPr>
            <w:r>
              <w:rPr>
                <w:rFonts w:hint="eastAsia"/>
              </w:rPr>
              <w:t>步骤（上机方法和步骤，大致解题思路步骤，文字描述）</w:t>
            </w:r>
          </w:p>
          <w:p w14:paraId="025932EB" w14:textId="5AD67F89" w:rsidR="00D16F02" w:rsidRDefault="00C43B12" w:rsidP="00D16F02">
            <w:pPr>
              <w:pStyle w:val="2"/>
              <w:numPr>
                <w:ilvl w:val="0"/>
                <w:numId w:val="5"/>
              </w:numPr>
              <w:ind w:left="900" w:hanging="480"/>
            </w:pPr>
            <w:r>
              <w:rPr>
                <w:rFonts w:hint="eastAsia"/>
              </w:rPr>
              <w:t>空气冷却问题</w:t>
            </w:r>
          </w:p>
          <w:p w14:paraId="71E79DEE" w14:textId="1BDEECEB" w:rsidR="00C43B12" w:rsidRDefault="008054CD" w:rsidP="00C43B12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B1334C6" wp14:editId="32D6244D">
                  <wp:extent cx="5972400" cy="1324800"/>
                  <wp:effectExtent l="0" t="0" r="0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3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3C0D9" w14:textId="62E86A15" w:rsidR="00AB32EB" w:rsidRDefault="00AB32EB" w:rsidP="00AB32EB">
            <w:pPr>
              <w:pStyle w:val="2"/>
              <w:ind w:left="900" w:hanging="480"/>
            </w:pPr>
            <w:r>
              <w:rPr>
                <w:rFonts w:hint="eastAsia"/>
              </w:rPr>
              <w:t>目标跟踪问题</w:t>
            </w:r>
          </w:p>
          <w:p w14:paraId="093A88E4" w14:textId="39033354" w:rsidR="00AB32EB" w:rsidRDefault="00FF567D" w:rsidP="00AB32EB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906DDDA" wp14:editId="1BA11023">
                  <wp:extent cx="5972400" cy="1724400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7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4F75B" w14:textId="06D0C3B8" w:rsidR="008D7EBC" w:rsidRDefault="008D7EBC" w:rsidP="008D7EBC">
            <w:pPr>
              <w:pStyle w:val="2"/>
              <w:ind w:left="900" w:hanging="480"/>
            </w:pPr>
            <w:r>
              <w:rPr>
                <w:rFonts w:hint="eastAsia"/>
              </w:rPr>
              <w:t>解微分方程</w:t>
            </w:r>
          </w:p>
          <w:p w14:paraId="11F10D96" w14:textId="2E369D7D" w:rsidR="008D7EBC" w:rsidRDefault="008A57C9" w:rsidP="00C65C47">
            <w:pPr>
              <w:pStyle w:val="2"/>
              <w:ind w:left="900" w:hanging="480"/>
            </w:pPr>
            <w:r>
              <w:rPr>
                <w:rFonts w:hint="eastAsia"/>
              </w:rPr>
              <w:t>求数值解</w:t>
            </w:r>
          </w:p>
          <w:p w14:paraId="00448634" w14:textId="74EDF2E5" w:rsidR="008A57C9" w:rsidRDefault="00992965" w:rsidP="008A57C9">
            <w:pPr>
              <w:ind w:firstLineChars="0"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670BD77" wp14:editId="5E9BA543">
                  <wp:extent cx="5968800" cy="24768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8800" cy="24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8C4415" w14:textId="408D6921" w:rsidR="00A97EEF" w:rsidRDefault="00B44253" w:rsidP="00A97EEF">
            <w:pPr>
              <w:pStyle w:val="2"/>
              <w:ind w:left="900" w:hanging="480"/>
            </w:pPr>
            <w:r>
              <w:rPr>
                <w:rFonts w:hint="eastAsia"/>
              </w:rPr>
              <w:t>污染物降解问题</w:t>
            </w:r>
          </w:p>
          <w:p w14:paraId="0C06DCD3" w14:textId="0B25B8EA" w:rsidR="007719E3" w:rsidRPr="007719E3" w:rsidRDefault="00976009" w:rsidP="007719E3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133A5A0" wp14:editId="4B5094A6">
                  <wp:extent cx="5972400" cy="14904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14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32316" w14:textId="77777777" w:rsidR="0044155B" w:rsidRDefault="0044155B" w:rsidP="0044155B">
            <w:pPr>
              <w:ind w:firstLineChars="0" w:firstLine="0"/>
            </w:pPr>
          </w:p>
          <w:p w14:paraId="1A65C1F0" w14:textId="3010C45E" w:rsidR="0044155B" w:rsidRDefault="0044155B" w:rsidP="0044155B">
            <w:pPr>
              <w:pStyle w:val="1"/>
              <w:ind w:left="482" w:hanging="482"/>
            </w:pPr>
            <w:r>
              <w:rPr>
                <w:rFonts w:hint="eastAsia"/>
              </w:rPr>
              <w:t>数据记录与处理（</w:t>
            </w:r>
            <w:r w:rsidR="008B1844">
              <w:rPr>
                <w:rFonts w:hint="eastAsia"/>
              </w:rPr>
              <w:t>上机</w:t>
            </w:r>
            <w:r>
              <w:rPr>
                <w:rFonts w:hint="eastAsia"/>
              </w:rPr>
              <w:t>结果，贴代码）</w:t>
            </w:r>
          </w:p>
          <w:p w14:paraId="4CCDCE7B" w14:textId="663A6BE7" w:rsidR="0044155B" w:rsidRDefault="00F06120" w:rsidP="0044155B">
            <w:pPr>
              <w:pStyle w:val="2"/>
              <w:numPr>
                <w:ilvl w:val="0"/>
                <w:numId w:val="6"/>
              </w:numPr>
              <w:ind w:left="900" w:hanging="480"/>
            </w:pPr>
            <w:r>
              <w:rPr>
                <w:rFonts w:hint="eastAsia"/>
              </w:rPr>
              <w:t>空气冷却问题</w:t>
            </w:r>
          </w:p>
          <w:p w14:paraId="6A4A7A32" w14:textId="1AE8B54B" w:rsidR="00F06120" w:rsidRDefault="00426392" w:rsidP="00F06120">
            <w:pPr>
              <w:pStyle w:val="2"/>
              <w:ind w:left="900" w:hanging="480"/>
            </w:pPr>
            <w:r>
              <w:rPr>
                <w:rFonts w:hint="eastAsia"/>
              </w:rPr>
              <w:t>目标跟踪问题</w:t>
            </w:r>
          </w:p>
          <w:p w14:paraId="6C7FC6A0" w14:textId="69DBAB91" w:rsidR="00426392" w:rsidRDefault="002C2849" w:rsidP="002C2849">
            <w:pPr>
              <w:pStyle w:val="2"/>
              <w:ind w:left="900" w:hanging="480"/>
            </w:pPr>
            <w:r>
              <w:rPr>
                <w:rFonts w:hint="eastAsia"/>
              </w:rPr>
              <w:t>解微分方程</w:t>
            </w:r>
          </w:p>
          <w:p w14:paraId="2B51CCB1" w14:textId="34ACC744" w:rsidR="002C2849" w:rsidRDefault="009E308A" w:rsidP="00432CB6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6777057" wp14:editId="7248CDAD">
                  <wp:extent cx="5972400" cy="486000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7B9D">
              <w:br/>
            </w:r>
            <w:r w:rsidR="001C63CE">
              <w:rPr>
                <w:noProof/>
              </w:rPr>
              <w:drawing>
                <wp:inline distT="0" distB="0" distL="0" distR="0" wp14:anchorId="636559A9" wp14:editId="76E8578C">
                  <wp:extent cx="5972400" cy="2952000"/>
                  <wp:effectExtent l="0" t="0" r="0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29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CEA6E" w14:textId="6043BC53" w:rsidR="003E2613" w:rsidRDefault="003E2613" w:rsidP="003E2613">
            <w:pPr>
              <w:pStyle w:val="2"/>
              <w:ind w:left="900" w:hanging="480"/>
            </w:pPr>
            <w:r>
              <w:rPr>
                <w:rFonts w:hint="eastAsia"/>
              </w:rPr>
              <w:lastRenderedPageBreak/>
              <w:t>求数值解</w:t>
            </w:r>
          </w:p>
          <w:p w14:paraId="08221E63" w14:textId="77777777" w:rsidR="00D46D4E" w:rsidRDefault="00BC1724" w:rsidP="003E2613">
            <w:pPr>
              <w:ind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211AC4" wp14:editId="1E028657">
                  <wp:extent cx="5972400" cy="8856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3A43">
              <w:br/>
            </w:r>
          </w:p>
          <w:p w14:paraId="219CB29E" w14:textId="187AEF22" w:rsidR="003E2613" w:rsidRDefault="00003FFC" w:rsidP="003E2613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7AD8542" wp14:editId="11E52511">
                  <wp:extent cx="5971781" cy="291921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859"/>
                          <a:stretch/>
                        </pic:blipFill>
                        <pic:spPr bwMode="auto">
                          <a:xfrm>
                            <a:off x="0" y="0"/>
                            <a:ext cx="5972400" cy="2919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34AD37" w14:textId="1721156A" w:rsidR="005E7BEA" w:rsidRDefault="005E7BEA" w:rsidP="005E7BEA">
            <w:pPr>
              <w:pStyle w:val="2"/>
              <w:ind w:left="900" w:hanging="480"/>
            </w:pPr>
            <w:r>
              <w:rPr>
                <w:rFonts w:hint="eastAsia"/>
              </w:rPr>
              <w:t>污染物降解问题</w:t>
            </w:r>
          </w:p>
          <w:p w14:paraId="6B3F4F1C" w14:textId="70B70AC7" w:rsidR="005E7BEA" w:rsidRPr="005E7BEA" w:rsidRDefault="00AE1A27" w:rsidP="005E7BEA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256FA0" wp14:editId="68EF348B">
                  <wp:extent cx="5972400" cy="23904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400" cy="23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72AAA" w14:textId="77777777" w:rsidR="0044155B" w:rsidRDefault="0044155B" w:rsidP="0044155B">
            <w:pPr>
              <w:ind w:firstLineChars="0" w:firstLine="0"/>
            </w:pPr>
          </w:p>
          <w:p w14:paraId="058B5377" w14:textId="77777777" w:rsidR="00185D0A" w:rsidRDefault="00294E3D" w:rsidP="00C42009">
            <w:pPr>
              <w:pStyle w:val="1"/>
              <w:ind w:left="482" w:hanging="482"/>
            </w:pPr>
            <w:r>
              <w:rPr>
                <w:rFonts w:hint="eastAsia"/>
              </w:rPr>
              <w:t>分析总结（学习掌握了技能、知识点）</w:t>
            </w:r>
          </w:p>
          <w:p w14:paraId="51D7F5E7" w14:textId="08DDB5C9" w:rsidR="00C42009" w:rsidRPr="00C42009" w:rsidRDefault="00E045F2" w:rsidP="00C4200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本次实验让我们掌握了借助M</w:t>
            </w:r>
            <w:r>
              <w:t>ATLAB</w:t>
            </w:r>
            <w:r>
              <w:rPr>
                <w:rFonts w:hint="eastAsia"/>
              </w:rPr>
              <w:t>解微分方程</w:t>
            </w:r>
            <w:r w:rsidR="008175B5">
              <w:rPr>
                <w:rFonts w:hint="eastAsia"/>
              </w:rPr>
              <w:t>的知识，能够通过</w:t>
            </w:r>
            <w:r w:rsidR="00ED5C76">
              <w:t>Symbolic Math Toolbox</w:t>
            </w:r>
            <w:r w:rsidR="00ED5C76">
              <w:rPr>
                <w:rFonts w:hint="eastAsia"/>
              </w:rPr>
              <w:t>（符号数学工具箱）</w:t>
            </w:r>
            <w:r w:rsidR="006104EE">
              <w:rPr>
                <w:rFonts w:hint="eastAsia"/>
              </w:rPr>
              <w:t>和</w:t>
            </w:r>
            <w:r w:rsidR="005E108A">
              <w:rPr>
                <w:rFonts w:hint="eastAsia"/>
              </w:rPr>
              <w:t>Partial</w:t>
            </w:r>
            <w:r w:rsidR="005E108A">
              <w:t xml:space="preserve"> </w:t>
            </w:r>
            <w:r w:rsidR="005E108A">
              <w:rPr>
                <w:rFonts w:hint="eastAsia"/>
              </w:rPr>
              <w:t>Differential</w:t>
            </w:r>
            <w:r w:rsidR="005E108A">
              <w:t xml:space="preserve"> </w:t>
            </w:r>
            <w:r w:rsidR="005E108A">
              <w:rPr>
                <w:rFonts w:hint="eastAsia"/>
              </w:rPr>
              <w:t>Equation</w:t>
            </w:r>
            <w:r w:rsidR="005E108A">
              <w:t xml:space="preserve"> </w:t>
            </w:r>
            <w:r w:rsidR="005E108A">
              <w:rPr>
                <w:rFonts w:hint="eastAsia"/>
              </w:rPr>
              <w:t>Toolbox（</w:t>
            </w:r>
            <w:r w:rsidR="003273D0">
              <w:rPr>
                <w:rFonts w:hint="eastAsia"/>
              </w:rPr>
              <w:t>偏微分方程工具箱）</w:t>
            </w:r>
            <w:r w:rsidR="00847E5A">
              <w:rPr>
                <w:rFonts w:hint="eastAsia"/>
              </w:rPr>
              <w:t>计算微分方程的</w:t>
            </w:r>
            <w:r w:rsidR="00000C24">
              <w:rPr>
                <w:rFonts w:hint="eastAsia"/>
              </w:rPr>
              <w:t>解析解和数值解</w:t>
            </w:r>
            <w:r w:rsidR="00356C00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14:paraId="050C75F2" w14:textId="77777777" w:rsidR="0021627D" w:rsidRDefault="00356C00" w:rsidP="002F3BDB">
      <w:pPr>
        <w:ind w:firstLineChars="0" w:firstLine="0"/>
      </w:pPr>
    </w:p>
    <w:sectPr w:rsidR="0021627D" w:rsidSect="00786BF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35FA2" w14:textId="77777777" w:rsidR="002D2DD8" w:rsidRDefault="002D2DD8" w:rsidP="00C27918">
      <w:pPr>
        <w:ind w:firstLine="420"/>
      </w:pPr>
      <w:r>
        <w:separator/>
      </w:r>
    </w:p>
  </w:endnote>
  <w:endnote w:type="continuationSeparator" w:id="0">
    <w:p w14:paraId="0C95D23A" w14:textId="77777777" w:rsidR="002D2DD8" w:rsidRDefault="002D2DD8" w:rsidP="00C2791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7B9A8" w14:textId="77777777" w:rsidR="00C27918" w:rsidRDefault="00C2791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3A34B" w14:textId="77777777" w:rsidR="00C27918" w:rsidRDefault="00C2791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AC4AF" w14:textId="77777777" w:rsidR="00C27918" w:rsidRDefault="00C2791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13120" w14:textId="77777777" w:rsidR="002D2DD8" w:rsidRDefault="002D2DD8" w:rsidP="00C27918">
      <w:pPr>
        <w:ind w:firstLine="420"/>
      </w:pPr>
      <w:r>
        <w:separator/>
      </w:r>
    </w:p>
  </w:footnote>
  <w:footnote w:type="continuationSeparator" w:id="0">
    <w:p w14:paraId="5D6FC41D" w14:textId="77777777" w:rsidR="002D2DD8" w:rsidRDefault="002D2DD8" w:rsidP="00C2791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ACC9E" w14:textId="77777777" w:rsidR="00C27918" w:rsidRDefault="00C2791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79485" w14:textId="77777777" w:rsidR="00C27918" w:rsidRDefault="00C2791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4E7C4" w14:textId="77777777" w:rsidR="00C27918" w:rsidRDefault="00C2791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AEA"/>
    <w:multiLevelType w:val="hybridMultilevel"/>
    <w:tmpl w:val="221E60EE"/>
    <w:lvl w:ilvl="0" w:tplc="E474F5C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3706A"/>
    <w:multiLevelType w:val="hybridMultilevel"/>
    <w:tmpl w:val="0046E254"/>
    <w:lvl w:ilvl="0" w:tplc="59384B56">
      <w:start w:val="1"/>
      <w:numFmt w:val="decimal"/>
      <w:pStyle w:val="2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43263E97"/>
    <w:multiLevelType w:val="hybridMultilevel"/>
    <w:tmpl w:val="E982B550"/>
    <w:lvl w:ilvl="0" w:tplc="2D7C45EA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D8"/>
    <w:rsid w:val="00000C24"/>
    <w:rsid w:val="00003FFC"/>
    <w:rsid w:val="0001719E"/>
    <w:rsid w:val="000241C9"/>
    <w:rsid w:val="000251C7"/>
    <w:rsid w:val="00042135"/>
    <w:rsid w:val="000536F7"/>
    <w:rsid w:val="00061455"/>
    <w:rsid w:val="000717BC"/>
    <w:rsid w:val="000728A3"/>
    <w:rsid w:val="000C0067"/>
    <w:rsid w:val="000C38B0"/>
    <w:rsid w:val="000F4689"/>
    <w:rsid w:val="0011399D"/>
    <w:rsid w:val="00114CD7"/>
    <w:rsid w:val="001156C2"/>
    <w:rsid w:val="0012289F"/>
    <w:rsid w:val="00126E50"/>
    <w:rsid w:val="00141748"/>
    <w:rsid w:val="00152EFB"/>
    <w:rsid w:val="00171505"/>
    <w:rsid w:val="00185463"/>
    <w:rsid w:val="00185D0A"/>
    <w:rsid w:val="00190D92"/>
    <w:rsid w:val="001971D0"/>
    <w:rsid w:val="001A644B"/>
    <w:rsid w:val="001C63CE"/>
    <w:rsid w:val="001D2D1A"/>
    <w:rsid w:val="001D2EE6"/>
    <w:rsid w:val="001D3DC8"/>
    <w:rsid w:val="001E1A4A"/>
    <w:rsid w:val="00203A43"/>
    <w:rsid w:val="00212331"/>
    <w:rsid w:val="002132DE"/>
    <w:rsid w:val="002175E5"/>
    <w:rsid w:val="00237B23"/>
    <w:rsid w:val="00240996"/>
    <w:rsid w:val="00246BF9"/>
    <w:rsid w:val="0025568C"/>
    <w:rsid w:val="002728C9"/>
    <w:rsid w:val="00283A71"/>
    <w:rsid w:val="00294E3D"/>
    <w:rsid w:val="002B3A59"/>
    <w:rsid w:val="002C2849"/>
    <w:rsid w:val="002D2DD8"/>
    <w:rsid w:val="002D3554"/>
    <w:rsid w:val="002F3BDB"/>
    <w:rsid w:val="002F5E3D"/>
    <w:rsid w:val="0030666C"/>
    <w:rsid w:val="003273D0"/>
    <w:rsid w:val="0035230C"/>
    <w:rsid w:val="00356C00"/>
    <w:rsid w:val="003E2613"/>
    <w:rsid w:val="003E611C"/>
    <w:rsid w:val="003F4CFD"/>
    <w:rsid w:val="003F5902"/>
    <w:rsid w:val="00426392"/>
    <w:rsid w:val="00432CB6"/>
    <w:rsid w:val="0044155B"/>
    <w:rsid w:val="004418BC"/>
    <w:rsid w:val="004556D2"/>
    <w:rsid w:val="00460863"/>
    <w:rsid w:val="00461CB8"/>
    <w:rsid w:val="004708D5"/>
    <w:rsid w:val="004767DC"/>
    <w:rsid w:val="00480647"/>
    <w:rsid w:val="004E5597"/>
    <w:rsid w:val="004F301C"/>
    <w:rsid w:val="00517C9F"/>
    <w:rsid w:val="005324A4"/>
    <w:rsid w:val="00537A25"/>
    <w:rsid w:val="005425E8"/>
    <w:rsid w:val="005512BA"/>
    <w:rsid w:val="00556E3E"/>
    <w:rsid w:val="00572A30"/>
    <w:rsid w:val="005757FD"/>
    <w:rsid w:val="005A14AC"/>
    <w:rsid w:val="005A6175"/>
    <w:rsid w:val="005B2646"/>
    <w:rsid w:val="005C38C9"/>
    <w:rsid w:val="005D1C55"/>
    <w:rsid w:val="005D726F"/>
    <w:rsid w:val="005E08FC"/>
    <w:rsid w:val="005E108A"/>
    <w:rsid w:val="005E7BEA"/>
    <w:rsid w:val="005F2250"/>
    <w:rsid w:val="006057B3"/>
    <w:rsid w:val="006104EE"/>
    <w:rsid w:val="006649B9"/>
    <w:rsid w:val="0066730A"/>
    <w:rsid w:val="00677F61"/>
    <w:rsid w:val="006A6FA8"/>
    <w:rsid w:val="006A7F5D"/>
    <w:rsid w:val="006C0ABA"/>
    <w:rsid w:val="006E2E96"/>
    <w:rsid w:val="006F47B6"/>
    <w:rsid w:val="00742BD6"/>
    <w:rsid w:val="00750711"/>
    <w:rsid w:val="0076258B"/>
    <w:rsid w:val="007719E3"/>
    <w:rsid w:val="0077784B"/>
    <w:rsid w:val="00782785"/>
    <w:rsid w:val="007853D7"/>
    <w:rsid w:val="00786BF5"/>
    <w:rsid w:val="007A2A46"/>
    <w:rsid w:val="007D4B1A"/>
    <w:rsid w:val="007E20B2"/>
    <w:rsid w:val="007F46E2"/>
    <w:rsid w:val="008054CD"/>
    <w:rsid w:val="008175B5"/>
    <w:rsid w:val="00823446"/>
    <w:rsid w:val="00823DC3"/>
    <w:rsid w:val="00847E5A"/>
    <w:rsid w:val="00856B18"/>
    <w:rsid w:val="00891650"/>
    <w:rsid w:val="008A57C9"/>
    <w:rsid w:val="008B1844"/>
    <w:rsid w:val="008B7539"/>
    <w:rsid w:val="008D13CD"/>
    <w:rsid w:val="008D7EBC"/>
    <w:rsid w:val="008E032B"/>
    <w:rsid w:val="008F1A7B"/>
    <w:rsid w:val="008F50AD"/>
    <w:rsid w:val="0090301B"/>
    <w:rsid w:val="009177CB"/>
    <w:rsid w:val="00926128"/>
    <w:rsid w:val="00976009"/>
    <w:rsid w:val="00992965"/>
    <w:rsid w:val="009A1A89"/>
    <w:rsid w:val="009A2FFA"/>
    <w:rsid w:val="009B0D46"/>
    <w:rsid w:val="009B5083"/>
    <w:rsid w:val="009C109F"/>
    <w:rsid w:val="009C2C56"/>
    <w:rsid w:val="009C6A74"/>
    <w:rsid w:val="009D068F"/>
    <w:rsid w:val="009E308A"/>
    <w:rsid w:val="009F1D48"/>
    <w:rsid w:val="00A37B9D"/>
    <w:rsid w:val="00A40DBD"/>
    <w:rsid w:val="00A5048A"/>
    <w:rsid w:val="00A5198F"/>
    <w:rsid w:val="00A55295"/>
    <w:rsid w:val="00A563CC"/>
    <w:rsid w:val="00A56492"/>
    <w:rsid w:val="00A573FE"/>
    <w:rsid w:val="00A752B2"/>
    <w:rsid w:val="00A8063B"/>
    <w:rsid w:val="00A84398"/>
    <w:rsid w:val="00A97EEF"/>
    <w:rsid w:val="00AB32EB"/>
    <w:rsid w:val="00AC1A3F"/>
    <w:rsid w:val="00AC624D"/>
    <w:rsid w:val="00AC79AB"/>
    <w:rsid w:val="00AE1442"/>
    <w:rsid w:val="00AE1A27"/>
    <w:rsid w:val="00AF2707"/>
    <w:rsid w:val="00B06781"/>
    <w:rsid w:val="00B14779"/>
    <w:rsid w:val="00B1759C"/>
    <w:rsid w:val="00B22C95"/>
    <w:rsid w:val="00B44253"/>
    <w:rsid w:val="00BB36D2"/>
    <w:rsid w:val="00BC1724"/>
    <w:rsid w:val="00BC3B4B"/>
    <w:rsid w:val="00BC79EC"/>
    <w:rsid w:val="00BD4E24"/>
    <w:rsid w:val="00BD5854"/>
    <w:rsid w:val="00BF3C5B"/>
    <w:rsid w:val="00BF4D2C"/>
    <w:rsid w:val="00C22C1F"/>
    <w:rsid w:val="00C27556"/>
    <w:rsid w:val="00C27918"/>
    <w:rsid w:val="00C42009"/>
    <w:rsid w:val="00C43B12"/>
    <w:rsid w:val="00C65C47"/>
    <w:rsid w:val="00C814E5"/>
    <w:rsid w:val="00C8508E"/>
    <w:rsid w:val="00CB2A8C"/>
    <w:rsid w:val="00CC737C"/>
    <w:rsid w:val="00CE3962"/>
    <w:rsid w:val="00CF2174"/>
    <w:rsid w:val="00CF66A0"/>
    <w:rsid w:val="00D14F02"/>
    <w:rsid w:val="00D16F02"/>
    <w:rsid w:val="00D46D4E"/>
    <w:rsid w:val="00D52268"/>
    <w:rsid w:val="00D5735E"/>
    <w:rsid w:val="00DA075D"/>
    <w:rsid w:val="00DA51C6"/>
    <w:rsid w:val="00DA66B6"/>
    <w:rsid w:val="00DA6F24"/>
    <w:rsid w:val="00DB49F6"/>
    <w:rsid w:val="00DC0AAB"/>
    <w:rsid w:val="00DD3367"/>
    <w:rsid w:val="00DD6A95"/>
    <w:rsid w:val="00DE1C85"/>
    <w:rsid w:val="00DE56B7"/>
    <w:rsid w:val="00DE74D6"/>
    <w:rsid w:val="00E045F2"/>
    <w:rsid w:val="00E176AE"/>
    <w:rsid w:val="00E241C7"/>
    <w:rsid w:val="00E44451"/>
    <w:rsid w:val="00E55160"/>
    <w:rsid w:val="00E658F3"/>
    <w:rsid w:val="00E7116C"/>
    <w:rsid w:val="00E809DE"/>
    <w:rsid w:val="00E855CE"/>
    <w:rsid w:val="00E96E09"/>
    <w:rsid w:val="00ED5C76"/>
    <w:rsid w:val="00EF58C3"/>
    <w:rsid w:val="00F06120"/>
    <w:rsid w:val="00F15EB9"/>
    <w:rsid w:val="00F212F9"/>
    <w:rsid w:val="00F333BC"/>
    <w:rsid w:val="00F338A8"/>
    <w:rsid w:val="00FA08CE"/>
    <w:rsid w:val="00FB2547"/>
    <w:rsid w:val="00FF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6D8423"/>
  <w15:chartTrackingRefBased/>
  <w15:docId w15:val="{C55F2C7E-6C28-44FC-9B67-4104AB56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EFB"/>
    <w:pPr>
      <w:widowControl w:val="0"/>
      <w:snapToGrid w:val="0"/>
      <w:ind w:firstLineChars="200" w:firstLine="200"/>
      <w:contextualSpacing/>
      <w:jc w:val="both"/>
    </w:pPr>
    <w:rPr>
      <w:rFonts w:ascii="宋体" w:eastAsia="宋体" w:hAnsi="宋体" w:cs="宋体"/>
      <w:szCs w:val="24"/>
    </w:rPr>
  </w:style>
  <w:style w:type="paragraph" w:styleId="1">
    <w:name w:val="heading 1"/>
    <w:next w:val="a"/>
    <w:link w:val="10"/>
    <w:uiPriority w:val="9"/>
    <w:qFormat/>
    <w:rsid w:val="00D14F02"/>
    <w:pPr>
      <w:keepNext/>
      <w:keepLines/>
      <w:numPr>
        <w:numId w:val="1"/>
      </w:numPr>
      <w:snapToGrid w:val="0"/>
      <w:ind w:left="200" w:hangingChars="200" w:hanging="200"/>
      <w:contextualSpacing/>
      <w:jc w:val="both"/>
      <w:outlineLvl w:val="0"/>
    </w:pPr>
    <w:rPr>
      <w:rFonts w:ascii="宋体" w:eastAsia="宋体" w:hAnsi="宋体" w:cs="宋体"/>
      <w:b/>
      <w:bCs/>
      <w:kern w:val="44"/>
      <w:sz w:val="24"/>
      <w:szCs w:val="24"/>
    </w:rPr>
  </w:style>
  <w:style w:type="paragraph" w:styleId="2">
    <w:name w:val="heading 2"/>
    <w:next w:val="a"/>
    <w:link w:val="20"/>
    <w:uiPriority w:val="9"/>
    <w:unhideWhenUsed/>
    <w:qFormat/>
    <w:rsid w:val="00D16F02"/>
    <w:pPr>
      <w:keepNext/>
      <w:keepLines/>
      <w:numPr>
        <w:numId w:val="2"/>
      </w:numPr>
      <w:snapToGrid w:val="0"/>
      <w:ind w:leftChars="200" w:left="400" w:hangingChars="200" w:hanging="200"/>
      <w:contextualSpacing/>
      <w:jc w:val="both"/>
      <w:outlineLvl w:val="1"/>
    </w:pPr>
    <w:rPr>
      <w:rFonts w:ascii="宋体" w:eastAsia="宋体" w:hAnsi="宋体" w:cs="宋体"/>
      <w:bCs/>
      <w:sz w:val="24"/>
      <w:szCs w:val="24"/>
    </w:rPr>
  </w:style>
  <w:style w:type="paragraph" w:styleId="3">
    <w:name w:val="heading 3"/>
    <w:next w:val="a"/>
    <w:link w:val="30"/>
    <w:uiPriority w:val="9"/>
    <w:unhideWhenUsed/>
    <w:qFormat/>
    <w:rsid w:val="00061455"/>
    <w:pPr>
      <w:keepNext/>
      <w:keepLines/>
      <w:numPr>
        <w:numId w:val="4"/>
      </w:numPr>
      <w:snapToGrid w:val="0"/>
      <w:ind w:leftChars="400" w:left="600" w:hangingChars="200" w:hanging="200"/>
      <w:contextualSpacing/>
      <w:jc w:val="both"/>
      <w:outlineLvl w:val="2"/>
    </w:pPr>
    <w:rPr>
      <w:rFonts w:ascii="宋体" w:eastAsia="宋体" w:hAnsi="宋体" w:cs="宋体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学院"/>
    <w:next w:val="a"/>
    <w:link w:val="a5"/>
    <w:qFormat/>
    <w:rsid w:val="00B22C95"/>
    <w:pPr>
      <w:jc w:val="center"/>
    </w:pPr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table" w:styleId="31">
    <w:name w:val="Plain Table 3"/>
    <w:basedOn w:val="a1"/>
    <w:uiPriority w:val="43"/>
    <w:rsid w:val="00E176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5">
    <w:name w:val="学院 字符"/>
    <w:basedOn w:val="a0"/>
    <w:link w:val="a4"/>
    <w:rsid w:val="00B22C95"/>
    <w:rPr>
      <w:rFonts w:ascii="华文行楷" w:eastAsia="华文行楷" w:hAnsi="宋体" w:cs="宋体"/>
      <w:spacing w:val="90"/>
      <w:kern w:val="0"/>
      <w:sz w:val="36"/>
      <w:szCs w:val="36"/>
      <w:fitText w:val="4140" w:id="1960024064"/>
    </w:rPr>
  </w:style>
  <w:style w:type="character" w:customStyle="1" w:styleId="10">
    <w:name w:val="标题 1 字符"/>
    <w:basedOn w:val="a0"/>
    <w:link w:val="1"/>
    <w:uiPriority w:val="9"/>
    <w:rsid w:val="00D14F02"/>
    <w:rPr>
      <w:rFonts w:ascii="宋体" w:eastAsia="宋体" w:hAnsi="宋体" w:cs="宋体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16F02"/>
    <w:rPr>
      <w:rFonts w:ascii="宋体" w:eastAsia="宋体" w:hAnsi="宋体" w:cs="宋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61455"/>
    <w:rPr>
      <w:rFonts w:ascii="宋体" w:eastAsia="宋体" w:hAnsi="宋体" w:cs="宋体"/>
      <w:bCs/>
      <w:sz w:val="24"/>
      <w:szCs w:val="24"/>
    </w:rPr>
  </w:style>
  <w:style w:type="table" w:customStyle="1" w:styleId="a6">
    <w:name w:val="代码块"/>
    <w:basedOn w:val="a1"/>
    <w:uiPriority w:val="99"/>
    <w:rsid w:val="008E032B"/>
    <w:pPr>
      <w:jc w:val="both"/>
    </w:pPr>
    <w:rPr>
      <w:rFonts w:ascii="Consolas" w:eastAsia="Consolas" w:hAnsi="Consolas" w:cs="Consolas"/>
      <w:sz w:val="18"/>
      <w:szCs w:val="18"/>
    </w:rPr>
    <w:tblPr>
      <w:tblBorders>
        <w:top w:val="single" w:sz="24" w:space="0" w:color="F2F2F2" w:themeColor="background1" w:themeShade="F2"/>
        <w:left w:val="single" w:sz="24" w:space="0" w:color="F2F2F2" w:themeColor="background1" w:themeShade="F2"/>
        <w:bottom w:val="single" w:sz="24" w:space="0" w:color="F2F2F2" w:themeColor="background1" w:themeShade="F2"/>
        <w:right w:val="single" w:sz="24" w:space="0" w:color="F2F2F2" w:themeColor="background1" w:themeShade="F2"/>
        <w:insideH w:val="single" w:sz="24" w:space="0" w:color="F2F2F2" w:themeColor="background1" w:themeShade="F2"/>
        <w:insideV w:val="single" w:sz="24" w:space="0" w:color="F2F2F2" w:themeColor="background1" w:themeShade="F2"/>
      </w:tblBorders>
    </w:tblPr>
    <w:tcPr>
      <w:shd w:val="clear" w:color="auto" w:fill="F2F2F2" w:themeFill="background1" w:themeFillShade="F2"/>
      <w:vAlign w:val="center"/>
    </w:tcPr>
  </w:style>
  <w:style w:type="paragraph" w:customStyle="1" w:styleId="a7">
    <w:name w:val="代码"/>
    <w:link w:val="a8"/>
    <w:qFormat/>
    <w:rsid w:val="0025568C"/>
    <w:pPr>
      <w:snapToGrid w:val="0"/>
      <w:contextualSpacing/>
    </w:pPr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0">
    <w:name w:val="sdf398a3a0"/>
    <w:basedOn w:val="a0"/>
    <w:rsid w:val="006C0ABA"/>
  </w:style>
  <w:style w:type="character" w:customStyle="1" w:styleId="a8">
    <w:name w:val="代码 字符"/>
    <w:basedOn w:val="a0"/>
    <w:link w:val="a7"/>
    <w:rsid w:val="0025568C"/>
    <w:rPr>
      <w:rFonts w:ascii="Consolas" w:eastAsia="Consolas" w:hAnsi="Consolas" w:cs="Consolas"/>
      <w:color w:val="FFFFFF" w:themeColor="background1"/>
      <w:sz w:val="18"/>
      <w:szCs w:val="18"/>
    </w:rPr>
  </w:style>
  <w:style w:type="character" w:customStyle="1" w:styleId="sdf398a3a41">
    <w:name w:val="sdf398a3a41"/>
    <w:basedOn w:val="a0"/>
    <w:rsid w:val="006C0ABA"/>
    <w:rPr>
      <w:color w:val="A020F0"/>
    </w:rPr>
  </w:style>
  <w:style w:type="character" w:customStyle="1" w:styleId="sdf398a3a51">
    <w:name w:val="sdf398a3a51"/>
    <w:basedOn w:val="a0"/>
    <w:rsid w:val="006C0ABA"/>
    <w:rPr>
      <w:color w:val="0000FF"/>
    </w:rPr>
  </w:style>
  <w:style w:type="character" w:customStyle="1" w:styleId="sf95b9df50">
    <w:name w:val="sf95b9df50"/>
    <w:basedOn w:val="a0"/>
    <w:rsid w:val="000717BC"/>
  </w:style>
  <w:style w:type="character" w:customStyle="1" w:styleId="sf95b9df541">
    <w:name w:val="sf95b9df541"/>
    <w:basedOn w:val="a0"/>
    <w:rsid w:val="000717BC"/>
    <w:rPr>
      <w:color w:val="A020F0"/>
    </w:rPr>
  </w:style>
  <w:style w:type="paragraph" w:styleId="a9">
    <w:name w:val="header"/>
    <w:basedOn w:val="a"/>
    <w:link w:val="aa"/>
    <w:uiPriority w:val="99"/>
    <w:unhideWhenUsed/>
    <w:rsid w:val="00C279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2791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27918"/>
    <w:rPr>
      <w:rFonts w:ascii="宋体" w:eastAsia="宋体" w:hAnsi="宋体" w:cs="宋体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294E3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294E3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3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771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5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7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2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5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3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30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5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7721f2a7f1cef26d/Documents/FoSU/MATLAB/&#12304;&#25968;&#23398;&#24314;&#27169;&#12305;&#40644;&#24076;&#29790;_2017006012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【数学建模】黄希瑞_20170060123.dotx</Template>
  <TotalTime>41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黄希瑞</dc:creator>
  <cp:keywords/>
  <dc:description/>
  <cp:lastModifiedBy>黄希瑞</cp:lastModifiedBy>
  <cp:revision>253</cp:revision>
  <dcterms:created xsi:type="dcterms:W3CDTF">2019-05-09T11:22:00Z</dcterms:created>
  <dcterms:modified xsi:type="dcterms:W3CDTF">2019-05-09T12:06:00Z</dcterms:modified>
</cp:coreProperties>
</file>