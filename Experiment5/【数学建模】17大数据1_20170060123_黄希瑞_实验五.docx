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736"/>
      </w:tblGrid>
      <w:tr w:rsidR="00246BF9" w14:paraId="033D3B79" w14:textId="77777777" w:rsidTr="00786BF5">
        <w:trPr>
          <w:trHeight w:val="197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15BD8" w14:textId="77777777" w:rsidR="00246BF9" w:rsidRPr="00B22C95" w:rsidRDefault="00246BF9" w:rsidP="00B22C95">
            <w:pPr>
              <w:pStyle w:val="a4"/>
            </w:pPr>
            <w:r w:rsidRPr="002F3BDB">
              <w:rPr>
                <w:rFonts w:hint="eastAsia"/>
              </w:rPr>
              <w:t>佛山科学技术学</w:t>
            </w:r>
            <w:r w:rsidRPr="002F3BDB">
              <w:rPr>
                <w:rFonts w:hint="eastAsia"/>
                <w:spacing w:val="0"/>
              </w:rPr>
              <w:t>院</w:t>
            </w:r>
          </w:p>
        </w:tc>
      </w:tr>
      <w:tr w:rsidR="00246BF9" w14:paraId="4E12822E" w14:textId="77777777" w:rsidTr="00786BF5">
        <w:trPr>
          <w:trHeight w:val="11197"/>
        </w:trPr>
        <w:tc>
          <w:tcPr>
            <w:tcW w:w="50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1F47CE" w14:textId="77777777" w:rsidR="00246BF9" w:rsidRPr="00461CB8" w:rsidRDefault="00B22C95" w:rsidP="00B22C95">
            <w:pPr>
              <w:ind w:firstLineChars="0" w:firstLine="0"/>
              <w:jc w:val="center"/>
              <w:rPr>
                <w:b/>
                <w:sz w:val="52"/>
                <w:szCs w:val="52"/>
              </w:rPr>
            </w:pPr>
            <w:r w:rsidRPr="00461CB8">
              <w:rPr>
                <w:rFonts w:hint="eastAsia"/>
                <w:b/>
                <w:sz w:val="52"/>
                <w:szCs w:val="52"/>
              </w:rPr>
              <w:t>《数学建模》上机报告</w:t>
            </w:r>
          </w:p>
        </w:tc>
      </w:tr>
      <w:tr w:rsidR="00CB2A8C" w14:paraId="6668B14D" w14:textId="77777777" w:rsidTr="00786BF5">
        <w:trPr>
          <w:trHeight w:val="47"/>
        </w:trPr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31"/>
              <w:tblW w:w="5000" w:type="pct"/>
              <w:tblLook w:val="0600" w:firstRow="0" w:lastRow="0" w:firstColumn="0" w:lastColumn="0" w:noHBand="1" w:noVBand="1"/>
            </w:tblPr>
            <w:tblGrid>
              <w:gridCol w:w="786"/>
              <w:gridCol w:w="3833"/>
              <w:gridCol w:w="786"/>
              <w:gridCol w:w="1733"/>
              <w:gridCol w:w="786"/>
              <w:gridCol w:w="1596"/>
            </w:tblGrid>
            <w:tr w:rsidR="00786BF5" w14:paraId="1CCD1E7D" w14:textId="77777777" w:rsidTr="00EF58C3">
              <w:trPr>
                <w:trHeight w:val="65"/>
              </w:trPr>
              <w:tc>
                <w:tcPr>
                  <w:tcW w:w="413" w:type="pct"/>
                  <w:vAlign w:val="center"/>
                </w:tcPr>
                <w:p w14:paraId="3718EF1C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专业</w:t>
                  </w:r>
                </w:p>
              </w:tc>
              <w:tc>
                <w:tcPr>
                  <w:tcW w:w="2013" w:type="pct"/>
                  <w:tcBorders>
                    <w:bottom w:val="single" w:sz="4" w:space="0" w:color="auto"/>
                  </w:tcBorders>
                  <w:vAlign w:val="center"/>
                </w:tcPr>
                <w:p w14:paraId="5299DB30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数据科学与大数据</w:t>
                  </w:r>
                </w:p>
              </w:tc>
              <w:tc>
                <w:tcPr>
                  <w:tcW w:w="413" w:type="pct"/>
                  <w:vAlign w:val="center"/>
                </w:tcPr>
                <w:p w14:paraId="737AAE5B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姓名</w:t>
                  </w:r>
                </w:p>
              </w:tc>
              <w:tc>
                <w:tcPr>
                  <w:tcW w:w="910" w:type="pct"/>
                  <w:tcBorders>
                    <w:bottom w:val="single" w:sz="4" w:space="0" w:color="auto"/>
                  </w:tcBorders>
                  <w:vAlign w:val="center"/>
                </w:tcPr>
                <w:p w14:paraId="447FC4CE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黄希瑞</w:t>
                  </w:r>
                </w:p>
              </w:tc>
              <w:tc>
                <w:tcPr>
                  <w:tcW w:w="413" w:type="pct"/>
                  <w:vAlign w:val="center"/>
                </w:tcPr>
                <w:p w14:paraId="74ADF477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成绩</w:t>
                  </w:r>
                </w:p>
              </w:tc>
              <w:tc>
                <w:tcPr>
                  <w:tcW w:w="839" w:type="pct"/>
                  <w:tcBorders>
                    <w:bottom w:val="single" w:sz="4" w:space="0" w:color="auto"/>
                  </w:tcBorders>
                  <w:vAlign w:val="center"/>
                </w:tcPr>
                <w:p w14:paraId="50886D12" w14:textId="77777777" w:rsidR="00E176AE" w:rsidRDefault="00E176AE" w:rsidP="00E176AE">
                  <w:pPr>
                    <w:ind w:firstLineChars="0" w:firstLine="0"/>
                    <w:jc w:val="center"/>
                  </w:pPr>
                </w:p>
              </w:tc>
            </w:tr>
            <w:tr w:rsidR="00786BF5" w14:paraId="452B0870" w14:textId="77777777" w:rsidTr="00EF58C3">
              <w:trPr>
                <w:trHeight w:val="37"/>
              </w:trPr>
              <w:tc>
                <w:tcPr>
                  <w:tcW w:w="413" w:type="pct"/>
                  <w:vAlign w:val="center"/>
                </w:tcPr>
                <w:p w14:paraId="041757D0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班级</w:t>
                  </w:r>
                </w:p>
              </w:tc>
              <w:tc>
                <w:tcPr>
                  <w:tcW w:w="2013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E907519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17数据科学与大数据技术1班</w:t>
                  </w:r>
                </w:p>
              </w:tc>
              <w:tc>
                <w:tcPr>
                  <w:tcW w:w="413" w:type="pct"/>
                  <w:vAlign w:val="center"/>
                </w:tcPr>
                <w:p w14:paraId="56E8EBD7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学号</w:t>
                  </w:r>
                </w:p>
              </w:tc>
              <w:tc>
                <w:tcPr>
                  <w:tcW w:w="910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0AC73F1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20170060123</w:t>
                  </w:r>
                </w:p>
              </w:tc>
              <w:tc>
                <w:tcPr>
                  <w:tcW w:w="413" w:type="pct"/>
                  <w:vAlign w:val="center"/>
                </w:tcPr>
                <w:p w14:paraId="32E8C06A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839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62A7083" w14:textId="77777777" w:rsidR="00E176AE" w:rsidRDefault="00942842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2019/5/6</w:t>
                  </w:r>
                </w:p>
              </w:tc>
            </w:tr>
          </w:tbl>
          <w:p w14:paraId="1EEF8908" w14:textId="77777777" w:rsidR="00CB2A8C" w:rsidRPr="00461CB8" w:rsidRDefault="00CB2A8C" w:rsidP="00CB2A8C">
            <w:pPr>
              <w:ind w:firstLineChars="0" w:firstLine="0"/>
            </w:pPr>
          </w:p>
        </w:tc>
      </w:tr>
      <w:tr w:rsidR="002F3BDB" w14:paraId="4F71CD2C" w14:textId="77777777" w:rsidTr="00786BF5">
        <w:trPr>
          <w:trHeight w:val="13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6B60E" w14:textId="77777777" w:rsidR="002F3BDB" w:rsidRPr="002B3A59" w:rsidRDefault="00C27556" w:rsidP="002B3A59">
            <w:pPr>
              <w:pStyle w:val="1"/>
              <w:ind w:left="482" w:hanging="482"/>
            </w:pPr>
            <w:r w:rsidRPr="002B3A59">
              <w:rPr>
                <w:rFonts w:hint="eastAsia"/>
              </w:rPr>
              <w:lastRenderedPageBreak/>
              <w:t>目的（结合相应章节的题目写）</w:t>
            </w:r>
          </w:p>
          <w:p w14:paraId="5463242E" w14:textId="48E81028" w:rsidR="008B7539" w:rsidRDefault="00520C4C" w:rsidP="008B7539">
            <w:pPr>
              <w:pStyle w:val="2"/>
              <w:ind w:left="900" w:hanging="480"/>
            </w:pPr>
            <w:r>
              <w:rPr>
                <w:rFonts w:hint="eastAsia"/>
              </w:rPr>
              <w:t>理解</w:t>
            </w:r>
            <w:r w:rsidR="00A315B9">
              <w:rPr>
                <w:rFonts w:hint="eastAsia"/>
              </w:rPr>
              <w:t>图论基本概念、掌握D</w:t>
            </w:r>
            <w:r w:rsidR="00A315B9">
              <w:t>ijkstra</w:t>
            </w:r>
            <w:r w:rsidR="00DC25F2">
              <w:rPr>
                <w:rFonts w:hint="eastAsia"/>
              </w:rPr>
              <w:t>算法、F</w:t>
            </w:r>
            <w:r w:rsidR="00DC25F2">
              <w:t>loyd</w:t>
            </w:r>
            <w:r w:rsidR="00DC25F2">
              <w:rPr>
                <w:rFonts w:hint="eastAsia"/>
              </w:rPr>
              <w:t>算法</w:t>
            </w:r>
            <w:r w:rsidR="00FB0356">
              <w:rPr>
                <w:rFonts w:hint="eastAsia"/>
              </w:rPr>
              <w:t>；</w:t>
            </w:r>
          </w:p>
          <w:p w14:paraId="09C09784" w14:textId="00E7C4F6" w:rsidR="00FB0356" w:rsidRPr="00FB0356" w:rsidRDefault="00FB0356" w:rsidP="00FB0356">
            <w:pPr>
              <w:pStyle w:val="2"/>
              <w:ind w:left="900" w:hanging="480"/>
              <w:rPr>
                <w:rFonts w:hint="eastAsia"/>
              </w:rPr>
            </w:pPr>
            <w:r>
              <w:rPr>
                <w:rFonts w:hint="eastAsia"/>
              </w:rPr>
              <w:t>通过M</w:t>
            </w:r>
            <w:r>
              <w:t>ATLAB</w:t>
            </w:r>
            <w:r>
              <w:rPr>
                <w:rFonts w:hint="eastAsia"/>
              </w:rPr>
              <w:t>求解图论相关问题。</w:t>
            </w:r>
          </w:p>
          <w:p w14:paraId="7A6FE488" w14:textId="77777777" w:rsidR="002B3A59" w:rsidRPr="00C27918" w:rsidRDefault="002B3A59" w:rsidP="002B3A59">
            <w:pPr>
              <w:ind w:firstLineChars="0" w:firstLine="0"/>
            </w:pPr>
          </w:p>
          <w:p w14:paraId="319F1DDC" w14:textId="77777777" w:rsidR="002B3A59" w:rsidRDefault="002B3A59" w:rsidP="002B3A59">
            <w:pPr>
              <w:pStyle w:val="1"/>
              <w:ind w:left="482" w:hanging="482"/>
            </w:pPr>
            <w:r>
              <w:rPr>
                <w:rFonts w:hint="eastAsia"/>
              </w:rPr>
              <w:t>原理与方案（上机内容，简略写题目要求）</w:t>
            </w:r>
          </w:p>
          <w:p w14:paraId="40493C7D" w14:textId="10961B7C" w:rsidR="000717BC" w:rsidRDefault="00466632" w:rsidP="00C27918">
            <w:pPr>
              <w:pStyle w:val="2"/>
              <w:numPr>
                <w:ilvl w:val="0"/>
                <w:numId w:val="3"/>
              </w:numPr>
              <w:ind w:left="900" w:hanging="480"/>
            </w:pPr>
            <w:r w:rsidRPr="00466632">
              <w:rPr>
                <w:rFonts w:hint="eastAsia"/>
              </w:rPr>
              <w:t>某公司在六个城市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oMath>
            <w:r w:rsidRPr="00466632">
              <w:rPr>
                <w:rFonts w:hint="eastAsia"/>
              </w:rPr>
              <w:t>中都有分公司，从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466632">
              <w:rPr>
                <w:rFonts w:hint="eastAsia"/>
              </w:rPr>
              <w:t>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466632">
              <w:rPr>
                <w:rFonts w:hint="eastAsia"/>
              </w:rPr>
              <w:t>的直达航班票价有下述矩阵的第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466632">
              <w:rPr>
                <w:rFonts w:hint="eastAsia"/>
              </w:rPr>
              <w:t>行、第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Pr="00466632">
              <w:rPr>
                <w:rFonts w:hint="eastAsia"/>
              </w:rPr>
              <w:t>列元素给出（</w:t>
            </w:r>
            <m:oMath>
              <m:r>
                <w:rPr>
                  <w:rFonts w:ascii="Cambria Math" w:hAnsi="Cambria Math"/>
                </w:rPr>
                <m:t>∞</m:t>
              </m:r>
            </m:oMath>
            <w:proofErr w:type="gramStart"/>
            <w:r w:rsidRPr="00466632">
              <w:rPr>
                <w:rFonts w:hint="eastAsia"/>
              </w:rPr>
              <w:t>示无直达</w:t>
            </w:r>
            <w:proofErr w:type="gramEnd"/>
            <w:r w:rsidRPr="00466632">
              <w:rPr>
                <w:rFonts w:hint="eastAsia"/>
              </w:rPr>
              <w:t>航班），该公司想算出一张任意两个城市之间最廉价线路表，试</w:t>
            </w:r>
            <w:proofErr w:type="gramStart"/>
            <w:r w:rsidR="00D62E01">
              <w:rPr>
                <w:rFonts w:hint="eastAsia"/>
              </w:rPr>
              <w:t>作</w:t>
            </w:r>
            <w:r w:rsidRPr="00466632">
              <w:rPr>
                <w:rFonts w:hint="eastAsia"/>
              </w:rPr>
              <w:t>出</w:t>
            </w:r>
            <w:proofErr w:type="gramEnd"/>
            <w:r w:rsidRPr="00466632">
              <w:rPr>
                <w:rFonts w:hint="eastAsia"/>
              </w:rPr>
              <w:t>这样的表来。</w:t>
            </w:r>
          </w:p>
          <w:p w14:paraId="6EA3A25A" w14:textId="0C16ED4F" w:rsidR="009B10AC" w:rsidRDefault="00923D12" w:rsidP="009B10AC">
            <w:pPr>
              <w:ind w:firstLineChars="0" w:firstLine="0"/>
              <w:jc w:val="center"/>
            </w:pPr>
            <w:r>
              <w:rPr>
                <w:noProof/>
                <w:position w:val="-84"/>
              </w:rPr>
              <w:drawing>
                <wp:inline distT="0" distB="0" distL="0" distR="0" wp14:anchorId="60FB9D05" wp14:editId="2BBF7E9A">
                  <wp:extent cx="1648800" cy="1162800"/>
                  <wp:effectExtent l="0" t="0" r="0" b="0"/>
                  <wp:docPr id="4" name="图片 4" descr="C:\Users\legen\AppData\Local\Temp\ConnectorClipboard7753291559335543135\image155721147626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legen\AppData\Local\Temp\ConnectorClipboard7753291559335543135\image155721147626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800" cy="116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9AA81E" w14:textId="4946FE5C" w:rsidR="00D3788A" w:rsidRDefault="00D3788A" w:rsidP="00D3788A">
            <w:pPr>
              <w:pStyle w:val="2"/>
              <w:ind w:left="900" w:hanging="480"/>
            </w:pPr>
            <w:r>
              <w:rPr>
                <w:rFonts w:hint="eastAsia"/>
              </w:rPr>
              <w:t>求下图中每一结点到其他结点的最短路。</w:t>
            </w:r>
          </w:p>
          <w:p w14:paraId="4398F15A" w14:textId="136086D9" w:rsidR="0094759D" w:rsidRDefault="00D033BF" w:rsidP="0094759D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6732DB5" wp14:editId="0BAD3812">
                  <wp:extent cx="3006000" cy="1188000"/>
                  <wp:effectExtent l="0" t="0" r="444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0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1E269" w14:textId="04E31D9B" w:rsidR="00D719A5" w:rsidRDefault="001C1B7F" w:rsidP="00D719A5">
            <w:pPr>
              <w:pStyle w:val="2"/>
              <w:ind w:left="900" w:hanging="480"/>
            </w:pPr>
            <w:r>
              <w:rPr>
                <w:rFonts w:hint="eastAsia"/>
              </w:rPr>
              <w:t>在一个城市交通系统中取出一段，其入口为顶点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9953B5">
              <w:rPr>
                <w:rFonts w:hint="eastAsia"/>
              </w:rPr>
              <w:t>，出口顶点为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8</m:t>
                  </m:r>
                </m:sub>
              </m:sSub>
            </m:oMath>
            <w:r w:rsidR="009953B5">
              <w:rPr>
                <w:rFonts w:hint="eastAsia"/>
              </w:rPr>
              <w:t>，</w:t>
            </w:r>
            <w:r w:rsidR="00FB4B73">
              <w:rPr>
                <w:rFonts w:hint="eastAsia"/>
              </w:rPr>
              <w:t>每条弧段旁的数字表示通过改路段所需时间，每次转弯需要附加时间为3，求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576179">
              <w:rPr>
                <w:rFonts w:hint="eastAsia"/>
              </w:rPr>
              <w:t>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oMath>
            <w:r w:rsidR="00576179">
              <w:rPr>
                <w:rFonts w:hint="eastAsia"/>
              </w:rPr>
              <w:t>的最短时间路径。</w:t>
            </w:r>
          </w:p>
          <w:p w14:paraId="17F36674" w14:textId="2DD1ECE4" w:rsidR="004D6DEA" w:rsidRPr="004D6DEA" w:rsidRDefault="00582272" w:rsidP="006A138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979C217" wp14:editId="2A0F6351">
                  <wp:extent cx="3261600" cy="990000"/>
                  <wp:effectExtent l="0" t="0" r="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270C2" w14:textId="77777777" w:rsidR="005425E8" w:rsidRDefault="005425E8" w:rsidP="005425E8">
            <w:pPr>
              <w:ind w:firstLineChars="0" w:firstLine="0"/>
            </w:pPr>
          </w:p>
          <w:p w14:paraId="24CEC77E" w14:textId="42F82F47" w:rsidR="00D16F02" w:rsidRDefault="005425E8" w:rsidP="009F053D">
            <w:pPr>
              <w:pStyle w:val="1"/>
              <w:ind w:left="482" w:hanging="482"/>
              <w:rPr>
                <w:rFonts w:hint="eastAsia"/>
              </w:rPr>
            </w:pPr>
            <w:r>
              <w:rPr>
                <w:rFonts w:hint="eastAsia"/>
              </w:rPr>
              <w:t>步骤（上机方法和步骤，大致解题思路步骤，文字描述）</w:t>
            </w:r>
          </w:p>
          <w:p w14:paraId="2BC7FBD3" w14:textId="77777777" w:rsidR="0044155B" w:rsidRDefault="0044155B" w:rsidP="0044155B">
            <w:pPr>
              <w:ind w:firstLineChars="0" w:firstLine="0"/>
            </w:pPr>
          </w:p>
          <w:p w14:paraId="32149955" w14:textId="77777777" w:rsidR="0044155B" w:rsidRDefault="0044155B" w:rsidP="0044155B">
            <w:pPr>
              <w:pStyle w:val="1"/>
              <w:ind w:left="482" w:hanging="482"/>
            </w:pPr>
            <w:r>
              <w:rPr>
                <w:rFonts w:hint="eastAsia"/>
              </w:rPr>
              <w:t>数据记录与处理（上级结果，贴代码）</w:t>
            </w:r>
          </w:p>
          <w:p w14:paraId="5B4B16E3" w14:textId="4B88ACC9" w:rsidR="0044155B" w:rsidRDefault="00412587" w:rsidP="0044155B">
            <w:pPr>
              <w:pStyle w:val="2"/>
              <w:numPr>
                <w:ilvl w:val="0"/>
                <w:numId w:val="6"/>
              </w:numPr>
              <w:ind w:left="900" w:hanging="480"/>
            </w:pPr>
            <w:r>
              <w:rPr>
                <w:rFonts w:hint="eastAsia"/>
              </w:rPr>
              <w:t>廉价线路表</w:t>
            </w:r>
          </w:p>
          <w:p w14:paraId="5559820C" w14:textId="351E332F" w:rsidR="00EF4DFE" w:rsidRDefault="00020475" w:rsidP="00EF4DFE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201C44C" wp14:editId="08D45BF3">
                  <wp:extent cx="5972400" cy="1922400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400" cy="19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lastRenderedPageBreak/>
              <w:drawing>
                <wp:inline distT="0" distB="0" distL="0" distR="0" wp14:anchorId="22EF7493" wp14:editId="5757FF65">
                  <wp:extent cx="5976000" cy="831600"/>
                  <wp:effectExtent l="0" t="0" r="5715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000" cy="83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9E6DA3" w14:textId="2CC604FE" w:rsidR="000A1CB3" w:rsidRDefault="000B3E04" w:rsidP="000A1CB3">
            <w:pPr>
              <w:pStyle w:val="2"/>
              <w:ind w:left="900" w:hanging="480"/>
            </w:pPr>
            <w:r>
              <w:rPr>
                <w:rFonts w:hint="eastAsia"/>
              </w:rPr>
              <w:t>求最短路</w:t>
            </w:r>
          </w:p>
          <w:p w14:paraId="43BA453D" w14:textId="5B6D4930" w:rsidR="000B3E04" w:rsidRDefault="00E46DB6" w:rsidP="000B3E04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714D8C2" wp14:editId="76D9FA5C">
                  <wp:extent cx="5976000" cy="1692000"/>
                  <wp:effectExtent l="0" t="0" r="5715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000" cy="16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30263">
              <w:br/>
            </w:r>
            <w:r w:rsidR="00DC65F7">
              <w:rPr>
                <w:noProof/>
              </w:rPr>
              <w:drawing>
                <wp:inline distT="0" distB="0" distL="0" distR="0" wp14:anchorId="12EA32E3" wp14:editId="7922992D">
                  <wp:extent cx="5976000" cy="1908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000" cy="1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4E5C">
              <w:br/>
            </w:r>
            <w:r w:rsidR="00914D32">
              <w:rPr>
                <w:noProof/>
              </w:rPr>
              <w:drawing>
                <wp:inline distT="0" distB="0" distL="0" distR="0" wp14:anchorId="42E8532D" wp14:editId="6B1671CD">
                  <wp:extent cx="5976000" cy="1026000"/>
                  <wp:effectExtent l="0" t="0" r="5715" b="317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000" cy="10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DA735" w14:textId="4D3A1F0F" w:rsidR="00A27276" w:rsidRDefault="00A27276" w:rsidP="00A27276">
            <w:pPr>
              <w:pStyle w:val="2"/>
              <w:ind w:left="900" w:hanging="480"/>
            </w:pPr>
            <w:r>
              <w:rPr>
                <w:rFonts w:hint="eastAsia"/>
              </w:rPr>
              <w:t>最短路径</w:t>
            </w:r>
          </w:p>
          <w:p w14:paraId="49C659D1" w14:textId="73C0BF43" w:rsidR="00A27276" w:rsidRDefault="002639DA" w:rsidP="00A2727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6F57646" wp14:editId="2FB3A560">
                  <wp:extent cx="5976000" cy="1810800"/>
                  <wp:effectExtent l="0" t="0" r="571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000" cy="181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C5B0F">
              <w:br/>
            </w:r>
            <w:r w:rsidR="00C10774">
              <w:rPr>
                <w:noProof/>
              </w:rPr>
              <w:drawing>
                <wp:inline distT="0" distB="0" distL="0" distR="0" wp14:anchorId="793243A4" wp14:editId="62F5F04E">
                  <wp:extent cx="3376800" cy="1022400"/>
                  <wp:effectExtent l="0" t="0" r="0" b="635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800" cy="10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D31D9">
              <w:br/>
            </w:r>
            <w:r w:rsidR="005D31D9">
              <w:rPr>
                <w:noProof/>
              </w:rPr>
              <w:drawing>
                <wp:inline distT="0" distB="0" distL="0" distR="0" wp14:anchorId="44765232" wp14:editId="2E7416F3">
                  <wp:extent cx="5976000" cy="637200"/>
                  <wp:effectExtent l="0" t="0" r="571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000" cy="63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9E777" w14:textId="77777777" w:rsidR="0044155B" w:rsidRDefault="0044155B" w:rsidP="0044155B">
            <w:pPr>
              <w:ind w:firstLineChars="0" w:firstLine="0"/>
            </w:pPr>
          </w:p>
          <w:p w14:paraId="78F1BABC" w14:textId="77777777" w:rsidR="0044155B" w:rsidRDefault="00294E3D" w:rsidP="00294E3D">
            <w:pPr>
              <w:pStyle w:val="1"/>
              <w:ind w:left="482" w:hanging="482"/>
            </w:pPr>
            <w:r>
              <w:rPr>
                <w:rFonts w:hint="eastAsia"/>
              </w:rPr>
              <w:t>分析总结（学习掌握了技能、知识点）</w:t>
            </w:r>
          </w:p>
          <w:p w14:paraId="6C95BDD3" w14:textId="639D69B3" w:rsidR="00294E3D" w:rsidRPr="008637EA" w:rsidRDefault="008637EA" w:rsidP="008637E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通过本次学习，我</w:t>
            </w:r>
            <w:r w:rsidR="0061594E">
              <w:rPr>
                <w:rFonts w:hint="eastAsia"/>
              </w:rPr>
              <w:t>学会</w:t>
            </w:r>
            <w:r>
              <w:rPr>
                <w:rFonts w:hint="eastAsia"/>
              </w:rPr>
              <w:t>了通过M</w:t>
            </w:r>
            <w:r>
              <w:t>ATLAB</w:t>
            </w:r>
            <w:r>
              <w:rPr>
                <w:rFonts w:hint="eastAsia"/>
              </w:rPr>
              <w:t>计算</w:t>
            </w:r>
            <w:r w:rsidR="0061594E">
              <w:rPr>
                <w:rFonts w:hint="eastAsia"/>
              </w:rPr>
              <w:t>图论相关问题，理解</w:t>
            </w:r>
            <w:r w:rsidR="00AF775A">
              <w:rPr>
                <w:rFonts w:hint="eastAsia"/>
              </w:rPr>
              <w:t>其算法</w:t>
            </w:r>
            <w:r w:rsidR="00D3158C">
              <w:rPr>
                <w:rFonts w:hint="eastAsia"/>
              </w:rPr>
              <w:t>并具备解决实际问题的</w:t>
            </w:r>
            <w:bookmarkStart w:id="0" w:name="_GoBack"/>
            <w:bookmarkEnd w:id="0"/>
            <w:r w:rsidR="00D3158C">
              <w:rPr>
                <w:rFonts w:hint="eastAsia"/>
              </w:rPr>
              <w:t>能力</w:t>
            </w:r>
            <w:r w:rsidR="00AF775A">
              <w:rPr>
                <w:rFonts w:hint="eastAsia"/>
              </w:rPr>
              <w:t>。</w:t>
            </w:r>
          </w:p>
          <w:p w14:paraId="47A0277C" w14:textId="77777777" w:rsidR="00294E3D" w:rsidRDefault="00294E3D" w:rsidP="00294E3D">
            <w:pPr>
              <w:ind w:firstLineChars="0" w:firstLine="0"/>
            </w:pPr>
          </w:p>
          <w:p w14:paraId="6617A62C" w14:textId="77777777" w:rsidR="00294E3D" w:rsidRDefault="00294E3D" w:rsidP="00294E3D">
            <w:pPr>
              <w:pStyle w:val="1"/>
              <w:ind w:left="482" w:hanging="482"/>
            </w:pPr>
            <w:r>
              <w:rPr>
                <w:rFonts w:hint="eastAsia"/>
              </w:rPr>
              <w:t>附录</w:t>
            </w:r>
          </w:p>
          <w:p w14:paraId="344ED5EE" w14:textId="77777777" w:rsidR="00185D0A" w:rsidRPr="00185D0A" w:rsidRDefault="00185D0A" w:rsidP="00185D0A">
            <w:pPr>
              <w:ind w:firstLine="420"/>
            </w:pPr>
          </w:p>
        </w:tc>
      </w:tr>
    </w:tbl>
    <w:p w14:paraId="5BD8F649" w14:textId="77777777" w:rsidR="0021627D" w:rsidRDefault="00A8773B" w:rsidP="002F3BDB">
      <w:pPr>
        <w:ind w:firstLineChars="0" w:firstLine="0"/>
      </w:pPr>
    </w:p>
    <w:sectPr w:rsidR="0021627D" w:rsidSect="00786BF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349F3" w14:textId="77777777" w:rsidR="00942842" w:rsidRDefault="00942842" w:rsidP="00C27918">
      <w:pPr>
        <w:ind w:firstLine="420"/>
      </w:pPr>
      <w:r>
        <w:separator/>
      </w:r>
    </w:p>
  </w:endnote>
  <w:endnote w:type="continuationSeparator" w:id="0">
    <w:p w14:paraId="5F8E1B76" w14:textId="77777777" w:rsidR="00942842" w:rsidRDefault="00942842" w:rsidP="00C2791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AE458" w14:textId="77777777" w:rsidR="00C27918" w:rsidRDefault="00C27918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E0B20" w14:textId="77777777" w:rsidR="00C27918" w:rsidRDefault="00C27918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8E4FB" w14:textId="77777777" w:rsidR="00C27918" w:rsidRDefault="00C27918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4FCD0" w14:textId="77777777" w:rsidR="00942842" w:rsidRDefault="00942842" w:rsidP="00C27918">
      <w:pPr>
        <w:ind w:firstLine="420"/>
      </w:pPr>
      <w:r>
        <w:separator/>
      </w:r>
    </w:p>
  </w:footnote>
  <w:footnote w:type="continuationSeparator" w:id="0">
    <w:p w14:paraId="64E7A16A" w14:textId="77777777" w:rsidR="00942842" w:rsidRDefault="00942842" w:rsidP="00C2791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ACDC7" w14:textId="77777777" w:rsidR="00C27918" w:rsidRDefault="00C27918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99A30" w14:textId="77777777" w:rsidR="00C27918" w:rsidRDefault="00C27918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9E6DF" w14:textId="77777777" w:rsidR="00C27918" w:rsidRDefault="00C27918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AEA"/>
    <w:multiLevelType w:val="hybridMultilevel"/>
    <w:tmpl w:val="221E60EE"/>
    <w:lvl w:ilvl="0" w:tplc="E474F5C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D3706A"/>
    <w:multiLevelType w:val="hybridMultilevel"/>
    <w:tmpl w:val="0046E254"/>
    <w:lvl w:ilvl="0" w:tplc="59384B56">
      <w:start w:val="1"/>
      <w:numFmt w:val="decimal"/>
      <w:pStyle w:val="2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43263E97"/>
    <w:multiLevelType w:val="hybridMultilevel"/>
    <w:tmpl w:val="E982B550"/>
    <w:lvl w:ilvl="0" w:tplc="2D7C45EA">
      <w:start w:val="1"/>
      <w:numFmt w:val="decimal"/>
      <w:pStyle w:val="3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42"/>
    <w:rsid w:val="0001719E"/>
    <w:rsid w:val="00020475"/>
    <w:rsid w:val="000241C9"/>
    <w:rsid w:val="000251C7"/>
    <w:rsid w:val="00042135"/>
    <w:rsid w:val="00061455"/>
    <w:rsid w:val="000717BC"/>
    <w:rsid w:val="000728A3"/>
    <w:rsid w:val="00081615"/>
    <w:rsid w:val="00086A02"/>
    <w:rsid w:val="00090756"/>
    <w:rsid w:val="000A1CB3"/>
    <w:rsid w:val="000A7D84"/>
    <w:rsid w:val="000B3E04"/>
    <w:rsid w:val="000C0067"/>
    <w:rsid w:val="000C38B0"/>
    <w:rsid w:val="000D7985"/>
    <w:rsid w:val="000F4689"/>
    <w:rsid w:val="0011399D"/>
    <w:rsid w:val="001156C2"/>
    <w:rsid w:val="0012289F"/>
    <w:rsid w:val="00126E50"/>
    <w:rsid w:val="00152EFB"/>
    <w:rsid w:val="00171505"/>
    <w:rsid w:val="00185463"/>
    <w:rsid w:val="00185D0A"/>
    <w:rsid w:val="001A644B"/>
    <w:rsid w:val="001C1B7F"/>
    <w:rsid w:val="001D2D1A"/>
    <w:rsid w:val="001D2EE6"/>
    <w:rsid w:val="001D3DC8"/>
    <w:rsid w:val="001E1A4A"/>
    <w:rsid w:val="001E5E34"/>
    <w:rsid w:val="001E6C46"/>
    <w:rsid w:val="002132DE"/>
    <w:rsid w:val="00237B23"/>
    <w:rsid w:val="00240996"/>
    <w:rsid w:val="00246BF9"/>
    <w:rsid w:val="0025568C"/>
    <w:rsid w:val="002639DA"/>
    <w:rsid w:val="002728C9"/>
    <w:rsid w:val="002854CC"/>
    <w:rsid w:val="002855A5"/>
    <w:rsid w:val="002941C6"/>
    <w:rsid w:val="00294E3D"/>
    <w:rsid w:val="002B3A59"/>
    <w:rsid w:val="002D3554"/>
    <w:rsid w:val="002E32DF"/>
    <w:rsid w:val="002F3BDB"/>
    <w:rsid w:val="002F5E3D"/>
    <w:rsid w:val="0030666C"/>
    <w:rsid w:val="00306C3B"/>
    <w:rsid w:val="003C24AD"/>
    <w:rsid w:val="003E611C"/>
    <w:rsid w:val="003F5902"/>
    <w:rsid w:val="00412587"/>
    <w:rsid w:val="004146AC"/>
    <w:rsid w:val="0044155B"/>
    <w:rsid w:val="00461CB8"/>
    <w:rsid w:val="004638E0"/>
    <w:rsid w:val="00466632"/>
    <w:rsid w:val="004767DC"/>
    <w:rsid w:val="004D6DEA"/>
    <w:rsid w:val="004E5597"/>
    <w:rsid w:val="004F301C"/>
    <w:rsid w:val="0051491B"/>
    <w:rsid w:val="00520C4C"/>
    <w:rsid w:val="00537A25"/>
    <w:rsid w:val="005425E8"/>
    <w:rsid w:val="00556E3E"/>
    <w:rsid w:val="005757FD"/>
    <w:rsid w:val="00576179"/>
    <w:rsid w:val="00582272"/>
    <w:rsid w:val="00583DD6"/>
    <w:rsid w:val="005A14AC"/>
    <w:rsid w:val="005B2646"/>
    <w:rsid w:val="005C7B29"/>
    <w:rsid w:val="005D1C55"/>
    <w:rsid w:val="005D31D9"/>
    <w:rsid w:val="005D726F"/>
    <w:rsid w:val="005E08FC"/>
    <w:rsid w:val="006057B3"/>
    <w:rsid w:val="0061594E"/>
    <w:rsid w:val="006649B9"/>
    <w:rsid w:val="0066730A"/>
    <w:rsid w:val="00677F61"/>
    <w:rsid w:val="006A138E"/>
    <w:rsid w:val="006A6FA8"/>
    <w:rsid w:val="006A7F5D"/>
    <w:rsid w:val="006C0ABA"/>
    <w:rsid w:val="006F47B6"/>
    <w:rsid w:val="007101EA"/>
    <w:rsid w:val="00750711"/>
    <w:rsid w:val="0076258B"/>
    <w:rsid w:val="00777B82"/>
    <w:rsid w:val="00782785"/>
    <w:rsid w:val="00786BF5"/>
    <w:rsid w:val="007A2A46"/>
    <w:rsid w:val="007C5B0F"/>
    <w:rsid w:val="007D4B1A"/>
    <w:rsid w:val="007E4E5C"/>
    <w:rsid w:val="007F46E2"/>
    <w:rsid w:val="007F63B9"/>
    <w:rsid w:val="00823446"/>
    <w:rsid w:val="00823DC3"/>
    <w:rsid w:val="00830263"/>
    <w:rsid w:val="00856B18"/>
    <w:rsid w:val="008637EA"/>
    <w:rsid w:val="008904F9"/>
    <w:rsid w:val="00891650"/>
    <w:rsid w:val="008A2D14"/>
    <w:rsid w:val="008B7539"/>
    <w:rsid w:val="008D0537"/>
    <w:rsid w:val="008E032B"/>
    <w:rsid w:val="00914D32"/>
    <w:rsid w:val="009177CB"/>
    <w:rsid w:val="00923D12"/>
    <w:rsid w:val="00926128"/>
    <w:rsid w:val="00942842"/>
    <w:rsid w:val="00945D1D"/>
    <w:rsid w:val="0094759D"/>
    <w:rsid w:val="0098254A"/>
    <w:rsid w:val="00984732"/>
    <w:rsid w:val="009953B5"/>
    <w:rsid w:val="009A1A89"/>
    <w:rsid w:val="009A2FFA"/>
    <w:rsid w:val="009B10AC"/>
    <w:rsid w:val="009B5083"/>
    <w:rsid w:val="009C109F"/>
    <w:rsid w:val="009C2C56"/>
    <w:rsid w:val="009C6A74"/>
    <w:rsid w:val="009F053D"/>
    <w:rsid w:val="009F1D48"/>
    <w:rsid w:val="00A27276"/>
    <w:rsid w:val="00A315B9"/>
    <w:rsid w:val="00A40DBD"/>
    <w:rsid w:val="00A5048A"/>
    <w:rsid w:val="00A56492"/>
    <w:rsid w:val="00A8063B"/>
    <w:rsid w:val="00A8773B"/>
    <w:rsid w:val="00AC1A3F"/>
    <w:rsid w:val="00AC624D"/>
    <w:rsid w:val="00AC79AB"/>
    <w:rsid w:val="00AF2707"/>
    <w:rsid w:val="00AF775A"/>
    <w:rsid w:val="00B06781"/>
    <w:rsid w:val="00B1759C"/>
    <w:rsid w:val="00B22C95"/>
    <w:rsid w:val="00BB36D2"/>
    <w:rsid w:val="00BC3B4B"/>
    <w:rsid w:val="00BC79EC"/>
    <w:rsid w:val="00BF38E9"/>
    <w:rsid w:val="00BF3C5B"/>
    <w:rsid w:val="00C10774"/>
    <w:rsid w:val="00C22C1F"/>
    <w:rsid w:val="00C27556"/>
    <w:rsid w:val="00C27918"/>
    <w:rsid w:val="00C4150C"/>
    <w:rsid w:val="00C814E5"/>
    <w:rsid w:val="00C8508E"/>
    <w:rsid w:val="00C90DAD"/>
    <w:rsid w:val="00CA1809"/>
    <w:rsid w:val="00CB2A8C"/>
    <w:rsid w:val="00CB4DE0"/>
    <w:rsid w:val="00CC737C"/>
    <w:rsid w:val="00CE3962"/>
    <w:rsid w:val="00CE6AFE"/>
    <w:rsid w:val="00CF2174"/>
    <w:rsid w:val="00CF66A0"/>
    <w:rsid w:val="00D033BF"/>
    <w:rsid w:val="00D042D7"/>
    <w:rsid w:val="00D14F02"/>
    <w:rsid w:val="00D16F02"/>
    <w:rsid w:val="00D3158C"/>
    <w:rsid w:val="00D3788A"/>
    <w:rsid w:val="00D62E01"/>
    <w:rsid w:val="00D719A5"/>
    <w:rsid w:val="00D813C1"/>
    <w:rsid w:val="00DA075D"/>
    <w:rsid w:val="00DA51C6"/>
    <w:rsid w:val="00DA66B6"/>
    <w:rsid w:val="00DA6F24"/>
    <w:rsid w:val="00DC0AAB"/>
    <w:rsid w:val="00DC25F2"/>
    <w:rsid w:val="00DC65F7"/>
    <w:rsid w:val="00DD3367"/>
    <w:rsid w:val="00DD6A95"/>
    <w:rsid w:val="00DE1C85"/>
    <w:rsid w:val="00DE56B7"/>
    <w:rsid w:val="00DF3CCC"/>
    <w:rsid w:val="00E176AE"/>
    <w:rsid w:val="00E241C7"/>
    <w:rsid w:val="00E44451"/>
    <w:rsid w:val="00E46DB6"/>
    <w:rsid w:val="00E62293"/>
    <w:rsid w:val="00E658F3"/>
    <w:rsid w:val="00E7116C"/>
    <w:rsid w:val="00E809DE"/>
    <w:rsid w:val="00E855CE"/>
    <w:rsid w:val="00E96E09"/>
    <w:rsid w:val="00EF4DFE"/>
    <w:rsid w:val="00EF58C3"/>
    <w:rsid w:val="00F212F9"/>
    <w:rsid w:val="00F333BC"/>
    <w:rsid w:val="00F338A8"/>
    <w:rsid w:val="00FA0D31"/>
    <w:rsid w:val="00FB0356"/>
    <w:rsid w:val="00FB2547"/>
    <w:rsid w:val="00FB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DC5EE"/>
  <w15:chartTrackingRefBased/>
  <w15:docId w15:val="{6987F4CE-A526-4CB1-A537-991617C7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EFB"/>
    <w:pPr>
      <w:widowControl w:val="0"/>
      <w:snapToGrid w:val="0"/>
      <w:ind w:firstLineChars="200" w:firstLine="200"/>
      <w:contextualSpacing/>
      <w:jc w:val="both"/>
    </w:pPr>
    <w:rPr>
      <w:rFonts w:ascii="宋体" w:eastAsia="宋体" w:hAnsi="宋体" w:cs="宋体"/>
      <w:szCs w:val="24"/>
    </w:rPr>
  </w:style>
  <w:style w:type="paragraph" w:styleId="1">
    <w:name w:val="heading 1"/>
    <w:next w:val="a"/>
    <w:link w:val="10"/>
    <w:uiPriority w:val="9"/>
    <w:qFormat/>
    <w:rsid w:val="00D14F02"/>
    <w:pPr>
      <w:keepNext/>
      <w:keepLines/>
      <w:numPr>
        <w:numId w:val="1"/>
      </w:numPr>
      <w:snapToGrid w:val="0"/>
      <w:ind w:left="200" w:hangingChars="200" w:hanging="200"/>
      <w:contextualSpacing/>
      <w:jc w:val="both"/>
      <w:outlineLvl w:val="0"/>
    </w:pPr>
    <w:rPr>
      <w:rFonts w:ascii="宋体" w:eastAsia="宋体" w:hAnsi="宋体" w:cs="宋体"/>
      <w:b/>
      <w:bCs/>
      <w:kern w:val="44"/>
      <w:sz w:val="24"/>
      <w:szCs w:val="24"/>
    </w:rPr>
  </w:style>
  <w:style w:type="paragraph" w:styleId="2">
    <w:name w:val="heading 2"/>
    <w:next w:val="a"/>
    <w:link w:val="20"/>
    <w:uiPriority w:val="9"/>
    <w:unhideWhenUsed/>
    <w:qFormat/>
    <w:rsid w:val="00D16F02"/>
    <w:pPr>
      <w:keepNext/>
      <w:keepLines/>
      <w:numPr>
        <w:numId w:val="2"/>
      </w:numPr>
      <w:snapToGrid w:val="0"/>
      <w:ind w:leftChars="200" w:left="400" w:hangingChars="200" w:hanging="200"/>
      <w:contextualSpacing/>
      <w:jc w:val="both"/>
      <w:outlineLvl w:val="1"/>
    </w:pPr>
    <w:rPr>
      <w:rFonts w:ascii="宋体" w:eastAsia="宋体" w:hAnsi="宋体" w:cs="宋体"/>
      <w:bCs/>
      <w:sz w:val="24"/>
      <w:szCs w:val="24"/>
    </w:rPr>
  </w:style>
  <w:style w:type="paragraph" w:styleId="3">
    <w:name w:val="heading 3"/>
    <w:next w:val="a"/>
    <w:link w:val="30"/>
    <w:uiPriority w:val="9"/>
    <w:unhideWhenUsed/>
    <w:qFormat/>
    <w:rsid w:val="00061455"/>
    <w:pPr>
      <w:keepNext/>
      <w:keepLines/>
      <w:numPr>
        <w:numId w:val="4"/>
      </w:numPr>
      <w:snapToGrid w:val="0"/>
      <w:ind w:leftChars="400" w:left="600" w:hangingChars="200" w:hanging="200"/>
      <w:contextualSpacing/>
      <w:jc w:val="both"/>
      <w:outlineLvl w:val="2"/>
    </w:pPr>
    <w:rPr>
      <w:rFonts w:ascii="宋体" w:eastAsia="宋体" w:hAnsi="宋体" w:cs="宋体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学院"/>
    <w:next w:val="a"/>
    <w:link w:val="a5"/>
    <w:qFormat/>
    <w:rsid w:val="00B22C95"/>
    <w:pPr>
      <w:jc w:val="center"/>
    </w:pPr>
    <w:rPr>
      <w:rFonts w:ascii="华文行楷" w:eastAsia="华文行楷" w:hAnsi="宋体" w:cs="宋体"/>
      <w:spacing w:val="90"/>
      <w:kern w:val="0"/>
      <w:sz w:val="36"/>
      <w:szCs w:val="36"/>
      <w:fitText w:val="4140" w:id="1960024064"/>
    </w:rPr>
  </w:style>
  <w:style w:type="table" w:styleId="31">
    <w:name w:val="Plain Table 3"/>
    <w:basedOn w:val="a1"/>
    <w:uiPriority w:val="43"/>
    <w:rsid w:val="00E176A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5">
    <w:name w:val="学院 字符"/>
    <w:basedOn w:val="a0"/>
    <w:link w:val="a4"/>
    <w:rsid w:val="00B22C95"/>
    <w:rPr>
      <w:rFonts w:ascii="华文行楷" w:eastAsia="华文行楷" w:hAnsi="宋体" w:cs="宋体"/>
      <w:spacing w:val="90"/>
      <w:kern w:val="0"/>
      <w:sz w:val="36"/>
      <w:szCs w:val="36"/>
      <w:fitText w:val="4140" w:id="1960024064"/>
    </w:rPr>
  </w:style>
  <w:style w:type="character" w:customStyle="1" w:styleId="10">
    <w:name w:val="标题 1 字符"/>
    <w:basedOn w:val="a0"/>
    <w:link w:val="1"/>
    <w:uiPriority w:val="9"/>
    <w:rsid w:val="00D14F02"/>
    <w:rPr>
      <w:rFonts w:ascii="宋体" w:eastAsia="宋体" w:hAnsi="宋体" w:cs="宋体"/>
      <w:b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16F02"/>
    <w:rPr>
      <w:rFonts w:ascii="宋体" w:eastAsia="宋体" w:hAnsi="宋体" w:cs="宋体"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61455"/>
    <w:rPr>
      <w:rFonts w:ascii="宋体" w:eastAsia="宋体" w:hAnsi="宋体" w:cs="宋体"/>
      <w:bCs/>
      <w:sz w:val="24"/>
      <w:szCs w:val="24"/>
    </w:rPr>
  </w:style>
  <w:style w:type="table" w:customStyle="1" w:styleId="a6">
    <w:name w:val="代码块"/>
    <w:basedOn w:val="a1"/>
    <w:uiPriority w:val="99"/>
    <w:rsid w:val="008E032B"/>
    <w:pPr>
      <w:jc w:val="both"/>
    </w:pPr>
    <w:rPr>
      <w:rFonts w:ascii="Consolas" w:eastAsia="Consolas" w:hAnsi="Consolas" w:cs="Consolas"/>
      <w:sz w:val="18"/>
      <w:szCs w:val="18"/>
    </w:rPr>
    <w:tblPr>
      <w:tblBorders>
        <w:top w:val="single" w:sz="24" w:space="0" w:color="F2F2F2" w:themeColor="background1" w:themeShade="F2"/>
        <w:left w:val="single" w:sz="24" w:space="0" w:color="F2F2F2" w:themeColor="background1" w:themeShade="F2"/>
        <w:bottom w:val="single" w:sz="24" w:space="0" w:color="F2F2F2" w:themeColor="background1" w:themeShade="F2"/>
        <w:right w:val="single" w:sz="24" w:space="0" w:color="F2F2F2" w:themeColor="background1" w:themeShade="F2"/>
        <w:insideH w:val="single" w:sz="24" w:space="0" w:color="F2F2F2" w:themeColor="background1" w:themeShade="F2"/>
        <w:insideV w:val="single" w:sz="24" w:space="0" w:color="F2F2F2" w:themeColor="background1" w:themeShade="F2"/>
      </w:tblBorders>
    </w:tblPr>
    <w:tcPr>
      <w:shd w:val="clear" w:color="auto" w:fill="F2F2F2" w:themeFill="background1" w:themeFillShade="F2"/>
      <w:vAlign w:val="center"/>
    </w:tcPr>
  </w:style>
  <w:style w:type="paragraph" w:customStyle="1" w:styleId="a7">
    <w:name w:val="代码"/>
    <w:link w:val="a8"/>
    <w:qFormat/>
    <w:rsid w:val="0025568C"/>
    <w:pPr>
      <w:snapToGrid w:val="0"/>
      <w:contextualSpacing/>
    </w:pPr>
    <w:rPr>
      <w:rFonts w:ascii="Consolas" w:eastAsia="Consolas" w:hAnsi="Consolas" w:cs="Consolas"/>
      <w:color w:val="FFFFFF" w:themeColor="background1"/>
      <w:sz w:val="18"/>
      <w:szCs w:val="18"/>
    </w:rPr>
  </w:style>
  <w:style w:type="character" w:customStyle="1" w:styleId="sdf398a3a0">
    <w:name w:val="sdf398a3a0"/>
    <w:basedOn w:val="a0"/>
    <w:rsid w:val="006C0ABA"/>
  </w:style>
  <w:style w:type="character" w:customStyle="1" w:styleId="a8">
    <w:name w:val="代码 字符"/>
    <w:basedOn w:val="a0"/>
    <w:link w:val="a7"/>
    <w:rsid w:val="0025568C"/>
    <w:rPr>
      <w:rFonts w:ascii="Consolas" w:eastAsia="Consolas" w:hAnsi="Consolas" w:cs="Consolas"/>
      <w:color w:val="FFFFFF" w:themeColor="background1"/>
      <w:sz w:val="18"/>
      <w:szCs w:val="18"/>
    </w:rPr>
  </w:style>
  <w:style w:type="character" w:customStyle="1" w:styleId="sdf398a3a41">
    <w:name w:val="sdf398a3a41"/>
    <w:basedOn w:val="a0"/>
    <w:rsid w:val="006C0ABA"/>
    <w:rPr>
      <w:color w:val="A020F0"/>
    </w:rPr>
  </w:style>
  <w:style w:type="character" w:customStyle="1" w:styleId="sdf398a3a51">
    <w:name w:val="sdf398a3a51"/>
    <w:basedOn w:val="a0"/>
    <w:rsid w:val="006C0ABA"/>
    <w:rPr>
      <w:color w:val="0000FF"/>
    </w:rPr>
  </w:style>
  <w:style w:type="character" w:customStyle="1" w:styleId="sf95b9df50">
    <w:name w:val="sf95b9df50"/>
    <w:basedOn w:val="a0"/>
    <w:rsid w:val="000717BC"/>
  </w:style>
  <w:style w:type="character" w:customStyle="1" w:styleId="sf95b9df541">
    <w:name w:val="sf95b9df541"/>
    <w:basedOn w:val="a0"/>
    <w:rsid w:val="000717BC"/>
    <w:rPr>
      <w:color w:val="A020F0"/>
    </w:rPr>
  </w:style>
  <w:style w:type="paragraph" w:styleId="a9">
    <w:name w:val="header"/>
    <w:basedOn w:val="a"/>
    <w:link w:val="aa"/>
    <w:uiPriority w:val="99"/>
    <w:unhideWhenUsed/>
    <w:rsid w:val="00C279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27918"/>
    <w:rPr>
      <w:rFonts w:ascii="宋体" w:eastAsia="宋体" w:hAnsi="宋体" w:cs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2791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27918"/>
    <w:rPr>
      <w:rFonts w:ascii="宋体" w:eastAsia="宋体" w:hAnsi="宋体" w:cs="宋体"/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rsid w:val="00294E3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294E3D"/>
    <w:rPr>
      <w:b/>
      <w:bCs/>
      <w:kern w:val="28"/>
      <w:sz w:val="32"/>
      <w:szCs w:val="32"/>
    </w:rPr>
  </w:style>
  <w:style w:type="character" w:styleId="af">
    <w:name w:val="Placeholder Text"/>
    <w:basedOn w:val="a0"/>
    <w:uiPriority w:val="99"/>
    <w:semiHidden/>
    <w:rsid w:val="00CB4D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03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62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2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3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1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55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48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7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2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05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5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2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5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72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063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9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30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9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9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5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54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4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7721f2a7f1cef26d/Documents/FoSU/MATLAB/%E3%80%90%E6%95%B0%E5%AD%A6%E5%BB%BA%E6%A8%A1%E3%80%91%E9%BB%84%E5%B8%8C%E7%91%9E_20170060123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%E3%80%90%E6%95%B0%E5%AD%A6%E5%BB%BA%E6%A8%A1%E3%80%91%E9%BB%84%E5%B8%8C%E7%91%9E_20170060123.dotx</Template>
  <TotalTime>88</TotalTime>
  <Pages>4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黄希瑞</dc:creator>
  <cp:keywords/>
  <dc:description/>
  <cp:lastModifiedBy>黄希瑞</cp:lastModifiedBy>
  <cp:revision>147</cp:revision>
  <dcterms:created xsi:type="dcterms:W3CDTF">2019-05-07T06:37:00Z</dcterms:created>
  <dcterms:modified xsi:type="dcterms:W3CDTF">2019-05-07T08:05:00Z</dcterms:modified>
</cp:coreProperties>
</file>