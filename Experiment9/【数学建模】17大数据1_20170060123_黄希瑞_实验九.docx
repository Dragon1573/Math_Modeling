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736"/>
      </w:tblGrid>
      <w:tr w:rsidR="00246BF9" w:rsidTr="00786BF5">
        <w:trPr>
          <w:trHeight w:val="197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6BF9" w:rsidRPr="00B22C95" w:rsidRDefault="00246BF9" w:rsidP="00B22C95">
            <w:pPr>
              <w:pStyle w:val="a4"/>
            </w:pPr>
            <w:r w:rsidRPr="002F3BDB">
              <w:rPr>
                <w:rFonts w:hint="eastAsia"/>
              </w:rPr>
              <w:t>佛山科学技术学</w:t>
            </w:r>
            <w:r w:rsidRPr="002F3BDB">
              <w:rPr>
                <w:rFonts w:hint="eastAsia"/>
                <w:spacing w:val="0"/>
              </w:rPr>
              <w:t>院</w:t>
            </w:r>
          </w:p>
        </w:tc>
      </w:tr>
      <w:tr w:rsidR="00246BF9" w:rsidTr="00786BF5">
        <w:trPr>
          <w:trHeight w:val="11197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6BF9" w:rsidRPr="00461CB8" w:rsidRDefault="00B22C95" w:rsidP="00B22C95">
            <w:pPr>
              <w:ind w:firstLineChars="0" w:firstLine="0"/>
              <w:jc w:val="center"/>
              <w:rPr>
                <w:b/>
                <w:sz w:val="52"/>
                <w:szCs w:val="52"/>
              </w:rPr>
            </w:pPr>
            <w:r w:rsidRPr="00461CB8">
              <w:rPr>
                <w:rFonts w:hint="eastAsia"/>
                <w:b/>
                <w:sz w:val="52"/>
                <w:szCs w:val="52"/>
              </w:rPr>
              <w:t>《数学建模》上机报告</w:t>
            </w:r>
          </w:p>
        </w:tc>
      </w:tr>
      <w:tr w:rsidR="00CB2A8C" w:rsidTr="00786BF5">
        <w:trPr>
          <w:trHeight w:val="47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31"/>
              <w:tblW w:w="5000" w:type="pct"/>
              <w:tblLook w:val="0600" w:firstRow="0" w:lastRow="0" w:firstColumn="0" w:lastColumn="0" w:noHBand="1" w:noVBand="1"/>
            </w:tblPr>
            <w:tblGrid>
              <w:gridCol w:w="786"/>
              <w:gridCol w:w="3833"/>
              <w:gridCol w:w="786"/>
              <w:gridCol w:w="1733"/>
              <w:gridCol w:w="786"/>
              <w:gridCol w:w="1596"/>
            </w:tblGrid>
            <w:tr w:rsidR="00786BF5" w:rsidTr="00EF58C3">
              <w:trPr>
                <w:trHeight w:val="65"/>
              </w:trPr>
              <w:tc>
                <w:tcPr>
                  <w:tcW w:w="413" w:type="pct"/>
                  <w:vAlign w:val="center"/>
                </w:tcPr>
                <w:p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专业</w:t>
                  </w:r>
                </w:p>
              </w:tc>
              <w:tc>
                <w:tcPr>
                  <w:tcW w:w="2013" w:type="pct"/>
                  <w:tcBorders>
                    <w:bottom w:val="single" w:sz="4" w:space="0" w:color="auto"/>
                  </w:tcBorders>
                  <w:vAlign w:val="center"/>
                </w:tcPr>
                <w:p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数据科学与大数据</w:t>
                  </w:r>
                </w:p>
              </w:tc>
              <w:tc>
                <w:tcPr>
                  <w:tcW w:w="413" w:type="pct"/>
                  <w:vAlign w:val="center"/>
                </w:tcPr>
                <w:p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姓名</w:t>
                  </w:r>
                </w:p>
              </w:tc>
              <w:tc>
                <w:tcPr>
                  <w:tcW w:w="910" w:type="pct"/>
                  <w:tcBorders>
                    <w:bottom w:val="single" w:sz="4" w:space="0" w:color="auto"/>
                  </w:tcBorders>
                  <w:vAlign w:val="center"/>
                </w:tcPr>
                <w:p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黄希瑞</w:t>
                  </w:r>
                </w:p>
              </w:tc>
              <w:tc>
                <w:tcPr>
                  <w:tcW w:w="413" w:type="pct"/>
                  <w:vAlign w:val="center"/>
                </w:tcPr>
                <w:p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成绩</w:t>
                  </w:r>
                </w:p>
              </w:tc>
              <w:tc>
                <w:tcPr>
                  <w:tcW w:w="839" w:type="pct"/>
                  <w:tcBorders>
                    <w:bottom w:val="single" w:sz="4" w:space="0" w:color="auto"/>
                  </w:tcBorders>
                  <w:vAlign w:val="center"/>
                </w:tcPr>
                <w:p w:rsidR="00E176AE" w:rsidRDefault="00E176AE" w:rsidP="00E176AE">
                  <w:pPr>
                    <w:ind w:firstLineChars="0" w:firstLine="0"/>
                    <w:jc w:val="center"/>
                  </w:pPr>
                </w:p>
              </w:tc>
            </w:tr>
            <w:tr w:rsidR="00786BF5" w:rsidTr="00EF58C3">
              <w:trPr>
                <w:trHeight w:val="37"/>
              </w:trPr>
              <w:tc>
                <w:tcPr>
                  <w:tcW w:w="413" w:type="pct"/>
                  <w:vAlign w:val="center"/>
                </w:tcPr>
                <w:p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班级</w:t>
                  </w:r>
                </w:p>
              </w:tc>
              <w:tc>
                <w:tcPr>
                  <w:tcW w:w="2013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17数据科学与大数据技术1班</w:t>
                  </w:r>
                </w:p>
              </w:tc>
              <w:tc>
                <w:tcPr>
                  <w:tcW w:w="413" w:type="pct"/>
                  <w:vAlign w:val="center"/>
                </w:tcPr>
                <w:p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学号</w:t>
                  </w:r>
                </w:p>
              </w:tc>
              <w:tc>
                <w:tcPr>
                  <w:tcW w:w="910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20170060123</w:t>
                  </w:r>
                </w:p>
              </w:tc>
              <w:tc>
                <w:tcPr>
                  <w:tcW w:w="413" w:type="pct"/>
                  <w:vAlign w:val="center"/>
                </w:tcPr>
                <w:p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839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176AE" w:rsidRDefault="0002344D" w:rsidP="00E176AE">
                  <w:pPr>
                    <w:ind w:firstLineChars="0" w:firstLine="0"/>
                    <w:jc w:val="center"/>
                  </w:pPr>
                  <w:r>
                    <w:t>2019/6/4</w:t>
                  </w:r>
                </w:p>
              </w:tc>
            </w:tr>
          </w:tbl>
          <w:p w:rsidR="00CB2A8C" w:rsidRPr="00461CB8" w:rsidRDefault="00CB2A8C" w:rsidP="00CB2A8C">
            <w:pPr>
              <w:ind w:firstLineChars="0" w:firstLine="0"/>
            </w:pPr>
          </w:p>
        </w:tc>
      </w:tr>
      <w:tr w:rsidR="002F3BDB" w:rsidTr="00786BF5">
        <w:trPr>
          <w:trHeight w:val="13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DB" w:rsidRPr="002B3A59" w:rsidRDefault="00C27556" w:rsidP="002B3A59">
            <w:pPr>
              <w:pStyle w:val="1"/>
              <w:ind w:left="482" w:hanging="482"/>
            </w:pPr>
            <w:r w:rsidRPr="002B3A59">
              <w:rPr>
                <w:rFonts w:hint="eastAsia"/>
              </w:rPr>
              <w:lastRenderedPageBreak/>
              <w:t>目的（结合相应章节的题目写）</w:t>
            </w:r>
          </w:p>
          <w:p w:rsidR="00190D92" w:rsidRDefault="00F64B61" w:rsidP="00190D92">
            <w:pPr>
              <w:pStyle w:val="2"/>
              <w:ind w:left="900" w:hanging="480"/>
            </w:pPr>
            <w:r>
              <w:rPr>
                <w:rFonts w:hint="eastAsia"/>
              </w:rPr>
              <w:t>理解数理统计学的概念，对数据的数据特征进行估计、分析、推断；</w:t>
            </w:r>
          </w:p>
          <w:p w:rsidR="00F64B61" w:rsidRPr="00F64B61" w:rsidRDefault="00F64B61" w:rsidP="00F64B61">
            <w:pPr>
              <w:pStyle w:val="2"/>
              <w:ind w:leftChars="200" w:left="90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掌握</w:t>
            </w:r>
            <w:r w:rsidRPr="00CF3971">
              <w:rPr>
                <w:rFonts w:ascii="Consolas" w:hAnsi="Consolas"/>
              </w:rPr>
              <w:t>MATLAB</w:t>
            </w:r>
            <w:r>
              <w:rPr>
                <w:rFonts w:hint="eastAsia"/>
              </w:rPr>
              <w:t>的数理统计方法。</w:t>
            </w:r>
          </w:p>
          <w:p w:rsidR="002B3A59" w:rsidRPr="00C27918" w:rsidRDefault="002B3A59" w:rsidP="002B3A59">
            <w:pPr>
              <w:ind w:firstLineChars="0" w:firstLine="0"/>
            </w:pPr>
          </w:p>
          <w:p w:rsidR="00BD5854" w:rsidRPr="00283A71" w:rsidRDefault="002B3A59" w:rsidP="009E2123">
            <w:pPr>
              <w:pStyle w:val="1"/>
              <w:ind w:left="482" w:hanging="482"/>
            </w:pPr>
            <w:r>
              <w:rPr>
                <w:rFonts w:hint="eastAsia"/>
              </w:rPr>
              <w:t>原理与方案（上机内容，简略写题目要求）</w:t>
            </w:r>
          </w:p>
          <w:p w:rsidR="007719E3" w:rsidRPr="007719E3" w:rsidRDefault="000867F4" w:rsidP="00512B9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5FEE56" wp14:editId="23110F82">
                  <wp:extent cx="6080400" cy="154080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400" cy="15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14CE">
              <w:br/>
            </w:r>
            <w:r w:rsidR="000C14CE">
              <w:rPr>
                <w:noProof/>
              </w:rPr>
              <w:drawing>
                <wp:inline distT="0" distB="0" distL="0" distR="0" wp14:anchorId="449ADE6E" wp14:editId="295356AE">
                  <wp:extent cx="6080400" cy="306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4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371DF">
              <w:br/>
            </w:r>
            <w:r w:rsidR="00C371DF">
              <w:rPr>
                <w:noProof/>
              </w:rPr>
              <w:drawing>
                <wp:inline distT="0" distB="0" distL="0" distR="0" wp14:anchorId="1604A1A8" wp14:editId="62E41CB0">
                  <wp:extent cx="6080400" cy="306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4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155B" w:rsidRDefault="0044155B" w:rsidP="0044155B">
            <w:pPr>
              <w:ind w:firstLineChars="0" w:firstLine="0"/>
            </w:pPr>
          </w:p>
          <w:p w:rsidR="0044155B" w:rsidRDefault="0044155B" w:rsidP="0044155B">
            <w:pPr>
              <w:pStyle w:val="1"/>
              <w:ind w:left="482" w:hanging="482"/>
            </w:pPr>
            <w:r>
              <w:rPr>
                <w:rFonts w:hint="eastAsia"/>
              </w:rPr>
              <w:t>数据记录与处理（</w:t>
            </w:r>
            <w:r w:rsidR="008B1844">
              <w:rPr>
                <w:rFonts w:hint="eastAsia"/>
              </w:rPr>
              <w:t>上机</w:t>
            </w:r>
            <w:r>
              <w:rPr>
                <w:rFonts w:hint="eastAsia"/>
              </w:rPr>
              <w:t>结果，贴代码）</w:t>
            </w:r>
          </w:p>
          <w:p w:rsidR="005E7BEA" w:rsidRPr="005E7BEA" w:rsidRDefault="00AD198C" w:rsidP="001C1584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5BEB61" wp14:editId="13557710">
                  <wp:extent cx="6073200" cy="2847600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200" cy="28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0174DD">
              <w:rPr>
                <w:noProof/>
              </w:rPr>
              <w:drawing>
                <wp:inline distT="0" distB="0" distL="0" distR="0" wp14:anchorId="7CBF6395" wp14:editId="7AC3BBA4">
                  <wp:extent cx="6080400" cy="270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400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4829">
              <w:br/>
            </w:r>
            <w:r w:rsidR="00FA4829"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6008400" cy="3042000"/>
                  <wp:effectExtent l="0" t="0" r="0" b="6350"/>
                  <wp:docPr id="5" name="图形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est1-1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8400" cy="30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1181">
              <w:br/>
            </w:r>
            <w:r w:rsidR="00A11181">
              <w:rPr>
                <w:noProof/>
              </w:rPr>
              <w:drawing>
                <wp:inline distT="0" distB="0" distL="0" distR="0" wp14:anchorId="3865BA96" wp14:editId="7CC470F9">
                  <wp:extent cx="6073200" cy="439200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200" cy="43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5FE9">
              <w:br/>
            </w:r>
            <w:r w:rsidR="00A45FE9">
              <w:rPr>
                <w:rFonts w:hint="eastAsia"/>
                <w:noProof/>
              </w:rPr>
              <w:drawing>
                <wp:inline distT="0" distB="0" distL="0" distR="0">
                  <wp:extent cx="6008400" cy="3042000"/>
                  <wp:effectExtent l="0" t="0" r="0" b="6350"/>
                  <wp:docPr id="6" name="图形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Quest1-2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8400" cy="30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7C5D">
              <w:br/>
            </w:r>
            <w:r w:rsidR="00667C5D">
              <w:rPr>
                <w:noProof/>
              </w:rPr>
              <w:drawing>
                <wp:inline distT="0" distB="0" distL="0" distR="0" wp14:anchorId="635BE565" wp14:editId="358E8B05">
                  <wp:extent cx="6073200" cy="2005200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200" cy="20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511B3">
              <w:br/>
            </w:r>
            <w:r w:rsidR="00E511B3">
              <w:rPr>
                <w:noProof/>
              </w:rPr>
              <w:lastRenderedPageBreak/>
              <w:drawing>
                <wp:inline distT="0" distB="0" distL="0" distR="0" wp14:anchorId="69C21E91" wp14:editId="47B178F4">
                  <wp:extent cx="6080400" cy="590400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4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0F8">
              <w:br/>
            </w:r>
            <w:r w:rsidR="00BD50F8">
              <w:rPr>
                <w:noProof/>
              </w:rPr>
              <w:drawing>
                <wp:inline distT="0" distB="0" distL="0" distR="0" wp14:anchorId="61A3D8D9" wp14:editId="48291794">
                  <wp:extent cx="6080400" cy="3132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400" cy="31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155B" w:rsidRDefault="0044155B" w:rsidP="0044155B">
            <w:pPr>
              <w:ind w:firstLineChars="0" w:firstLine="0"/>
            </w:pPr>
          </w:p>
          <w:p w:rsidR="00C42009" w:rsidRPr="00C42009" w:rsidRDefault="00294E3D" w:rsidP="003375FE">
            <w:pPr>
              <w:pStyle w:val="1"/>
              <w:ind w:left="482" w:hanging="482"/>
            </w:pPr>
            <w:r>
              <w:rPr>
                <w:rFonts w:hint="eastAsia"/>
              </w:rPr>
              <w:t>分析总结（学习掌握了技能、知识点）</w:t>
            </w:r>
            <w:bookmarkStart w:id="0" w:name="_GoBack"/>
            <w:bookmarkEnd w:id="0"/>
          </w:p>
        </w:tc>
      </w:tr>
    </w:tbl>
    <w:p w:rsidR="0021627D" w:rsidRDefault="00C41373" w:rsidP="002F3BDB">
      <w:pPr>
        <w:ind w:firstLineChars="0" w:firstLine="0"/>
      </w:pPr>
    </w:p>
    <w:sectPr w:rsidR="0021627D" w:rsidSect="00786BF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373" w:rsidRDefault="00C41373" w:rsidP="00C27918">
      <w:pPr>
        <w:ind w:firstLine="420"/>
      </w:pPr>
      <w:r>
        <w:separator/>
      </w:r>
    </w:p>
  </w:endnote>
  <w:endnote w:type="continuationSeparator" w:id="0">
    <w:p w:rsidR="00C41373" w:rsidRDefault="00C41373" w:rsidP="00C2791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918" w:rsidRDefault="00C27918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918" w:rsidRDefault="00C27918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918" w:rsidRDefault="00C27918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373" w:rsidRDefault="00C41373" w:rsidP="00C27918">
      <w:pPr>
        <w:ind w:firstLine="420"/>
      </w:pPr>
      <w:r>
        <w:separator/>
      </w:r>
    </w:p>
  </w:footnote>
  <w:footnote w:type="continuationSeparator" w:id="0">
    <w:p w:rsidR="00C41373" w:rsidRDefault="00C41373" w:rsidP="00C2791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918" w:rsidRDefault="00C27918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918" w:rsidRDefault="00C27918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918" w:rsidRDefault="00C27918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AEA"/>
    <w:multiLevelType w:val="hybridMultilevel"/>
    <w:tmpl w:val="221E60EE"/>
    <w:lvl w:ilvl="0" w:tplc="E474F5C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D3706A"/>
    <w:multiLevelType w:val="hybridMultilevel"/>
    <w:tmpl w:val="36A82344"/>
    <w:lvl w:ilvl="0" w:tplc="59384B56">
      <w:start w:val="1"/>
      <w:numFmt w:val="decimal"/>
      <w:pStyle w:val="2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43263E97"/>
    <w:multiLevelType w:val="hybridMultilevel"/>
    <w:tmpl w:val="E982B550"/>
    <w:lvl w:ilvl="0" w:tplc="2D7C45EA">
      <w:start w:val="1"/>
      <w:numFmt w:val="decimal"/>
      <w:pStyle w:val="3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bordersDoNotSurroundHeader/>
  <w:bordersDoNotSurroundFooter/>
  <w:proofState w:spelling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32"/>
    <w:rsid w:val="00000C24"/>
    <w:rsid w:val="00003FFC"/>
    <w:rsid w:val="00010CE7"/>
    <w:rsid w:val="0001719E"/>
    <w:rsid w:val="000174DD"/>
    <w:rsid w:val="0002344D"/>
    <w:rsid w:val="000241C9"/>
    <w:rsid w:val="000251C7"/>
    <w:rsid w:val="00042135"/>
    <w:rsid w:val="000536F7"/>
    <w:rsid w:val="00061455"/>
    <w:rsid w:val="000717BC"/>
    <w:rsid w:val="000728A3"/>
    <w:rsid w:val="000867F4"/>
    <w:rsid w:val="000C0067"/>
    <w:rsid w:val="000C14CE"/>
    <w:rsid w:val="000C38B0"/>
    <w:rsid w:val="000F4689"/>
    <w:rsid w:val="0011399D"/>
    <w:rsid w:val="00114CD7"/>
    <w:rsid w:val="001156C2"/>
    <w:rsid w:val="0012289F"/>
    <w:rsid w:val="0012377C"/>
    <w:rsid w:val="00126E50"/>
    <w:rsid w:val="00141748"/>
    <w:rsid w:val="00152EFB"/>
    <w:rsid w:val="00171505"/>
    <w:rsid w:val="00185463"/>
    <w:rsid w:val="00185D0A"/>
    <w:rsid w:val="00190D92"/>
    <w:rsid w:val="001971D0"/>
    <w:rsid w:val="001A644B"/>
    <w:rsid w:val="001C1584"/>
    <w:rsid w:val="001C63CE"/>
    <w:rsid w:val="001D2D1A"/>
    <w:rsid w:val="001D2EE6"/>
    <w:rsid w:val="001D3DC8"/>
    <w:rsid w:val="001E1A4A"/>
    <w:rsid w:val="00203A43"/>
    <w:rsid w:val="00212331"/>
    <w:rsid w:val="002132DE"/>
    <w:rsid w:val="002175E5"/>
    <w:rsid w:val="00237B23"/>
    <w:rsid w:val="00240996"/>
    <w:rsid w:val="00246BF9"/>
    <w:rsid w:val="0025568C"/>
    <w:rsid w:val="002728C9"/>
    <w:rsid w:val="00283A71"/>
    <w:rsid w:val="00294E3D"/>
    <w:rsid w:val="002A5F86"/>
    <w:rsid w:val="002B3A59"/>
    <w:rsid w:val="002C2849"/>
    <w:rsid w:val="002D2DD8"/>
    <w:rsid w:val="002D3554"/>
    <w:rsid w:val="002F3BDB"/>
    <w:rsid w:val="002F5E3D"/>
    <w:rsid w:val="0030666C"/>
    <w:rsid w:val="003273D0"/>
    <w:rsid w:val="003375FE"/>
    <w:rsid w:val="0035230C"/>
    <w:rsid w:val="00356C00"/>
    <w:rsid w:val="003E2613"/>
    <w:rsid w:val="003E611C"/>
    <w:rsid w:val="003F4CFD"/>
    <w:rsid w:val="003F5902"/>
    <w:rsid w:val="00426392"/>
    <w:rsid w:val="00432CB6"/>
    <w:rsid w:val="00433508"/>
    <w:rsid w:val="0044155B"/>
    <w:rsid w:val="004418BC"/>
    <w:rsid w:val="004556D2"/>
    <w:rsid w:val="00460863"/>
    <w:rsid w:val="00461CB8"/>
    <w:rsid w:val="004708D5"/>
    <w:rsid w:val="004767DC"/>
    <w:rsid w:val="00480647"/>
    <w:rsid w:val="004E5597"/>
    <w:rsid w:val="004F301C"/>
    <w:rsid w:val="00512B97"/>
    <w:rsid w:val="00517C9F"/>
    <w:rsid w:val="00524E00"/>
    <w:rsid w:val="005324A4"/>
    <w:rsid w:val="00533A32"/>
    <w:rsid w:val="00537A25"/>
    <w:rsid w:val="005425E8"/>
    <w:rsid w:val="005512BA"/>
    <w:rsid w:val="00556E3E"/>
    <w:rsid w:val="00572A30"/>
    <w:rsid w:val="005757FD"/>
    <w:rsid w:val="005A14AC"/>
    <w:rsid w:val="005A6175"/>
    <w:rsid w:val="005B2646"/>
    <w:rsid w:val="005C38C9"/>
    <w:rsid w:val="005D1C55"/>
    <w:rsid w:val="005D726F"/>
    <w:rsid w:val="005E08FC"/>
    <w:rsid w:val="005E108A"/>
    <w:rsid w:val="005E7BEA"/>
    <w:rsid w:val="005F2250"/>
    <w:rsid w:val="006057B3"/>
    <w:rsid w:val="006104EE"/>
    <w:rsid w:val="006649B9"/>
    <w:rsid w:val="0066730A"/>
    <w:rsid w:val="00667C5D"/>
    <w:rsid w:val="00677F61"/>
    <w:rsid w:val="006A6FA8"/>
    <w:rsid w:val="006A7F5D"/>
    <w:rsid w:val="006C0ABA"/>
    <w:rsid w:val="006E2E96"/>
    <w:rsid w:val="006F47B6"/>
    <w:rsid w:val="00742BD6"/>
    <w:rsid w:val="00750711"/>
    <w:rsid w:val="0076258B"/>
    <w:rsid w:val="007719E3"/>
    <w:rsid w:val="0077784B"/>
    <w:rsid w:val="00782785"/>
    <w:rsid w:val="007853D7"/>
    <w:rsid w:val="00786BF5"/>
    <w:rsid w:val="007A2A46"/>
    <w:rsid w:val="007D4B1A"/>
    <w:rsid w:val="007E20B2"/>
    <w:rsid w:val="007F46E2"/>
    <w:rsid w:val="008054CD"/>
    <w:rsid w:val="008175B5"/>
    <w:rsid w:val="00823446"/>
    <w:rsid w:val="00823DC3"/>
    <w:rsid w:val="00847E5A"/>
    <w:rsid w:val="00856B18"/>
    <w:rsid w:val="00891650"/>
    <w:rsid w:val="008A57C9"/>
    <w:rsid w:val="008B1844"/>
    <w:rsid w:val="008B7539"/>
    <w:rsid w:val="008D13CD"/>
    <w:rsid w:val="008D7EBC"/>
    <w:rsid w:val="008E032B"/>
    <w:rsid w:val="008F1A7B"/>
    <w:rsid w:val="008F50AD"/>
    <w:rsid w:val="0090301B"/>
    <w:rsid w:val="009177CB"/>
    <w:rsid w:val="00926128"/>
    <w:rsid w:val="00976009"/>
    <w:rsid w:val="00992965"/>
    <w:rsid w:val="009A1A89"/>
    <w:rsid w:val="009A2FFA"/>
    <w:rsid w:val="009B0D46"/>
    <w:rsid w:val="009B5083"/>
    <w:rsid w:val="009C109F"/>
    <w:rsid w:val="009C2C56"/>
    <w:rsid w:val="009C6A74"/>
    <w:rsid w:val="009D068F"/>
    <w:rsid w:val="009E2123"/>
    <w:rsid w:val="009E308A"/>
    <w:rsid w:val="009F1D48"/>
    <w:rsid w:val="00A11181"/>
    <w:rsid w:val="00A37B9D"/>
    <w:rsid w:val="00A40DBD"/>
    <w:rsid w:val="00A43692"/>
    <w:rsid w:val="00A45FE9"/>
    <w:rsid w:val="00A5048A"/>
    <w:rsid w:val="00A5198F"/>
    <w:rsid w:val="00A55295"/>
    <w:rsid w:val="00A563CC"/>
    <w:rsid w:val="00A56492"/>
    <w:rsid w:val="00A573FE"/>
    <w:rsid w:val="00A752B2"/>
    <w:rsid w:val="00A8063B"/>
    <w:rsid w:val="00A84398"/>
    <w:rsid w:val="00A97EEF"/>
    <w:rsid w:val="00AB32EB"/>
    <w:rsid w:val="00AC1A3F"/>
    <w:rsid w:val="00AC624D"/>
    <w:rsid w:val="00AC79AB"/>
    <w:rsid w:val="00AD198C"/>
    <w:rsid w:val="00AE1442"/>
    <w:rsid w:val="00AE1A27"/>
    <w:rsid w:val="00AF2707"/>
    <w:rsid w:val="00B06781"/>
    <w:rsid w:val="00B14779"/>
    <w:rsid w:val="00B1759C"/>
    <w:rsid w:val="00B22C95"/>
    <w:rsid w:val="00B44253"/>
    <w:rsid w:val="00BB36D2"/>
    <w:rsid w:val="00BC1724"/>
    <w:rsid w:val="00BC3B4B"/>
    <w:rsid w:val="00BC79EC"/>
    <w:rsid w:val="00BD4E24"/>
    <w:rsid w:val="00BD50F8"/>
    <w:rsid w:val="00BD5854"/>
    <w:rsid w:val="00BF3C5B"/>
    <w:rsid w:val="00BF4D2C"/>
    <w:rsid w:val="00C22C1F"/>
    <w:rsid w:val="00C27556"/>
    <w:rsid w:val="00C27918"/>
    <w:rsid w:val="00C371DF"/>
    <w:rsid w:val="00C41373"/>
    <w:rsid w:val="00C41BD9"/>
    <w:rsid w:val="00C42009"/>
    <w:rsid w:val="00C43B12"/>
    <w:rsid w:val="00C65C47"/>
    <w:rsid w:val="00C814E5"/>
    <w:rsid w:val="00C8508E"/>
    <w:rsid w:val="00CB2A8C"/>
    <w:rsid w:val="00CC737C"/>
    <w:rsid w:val="00CE3962"/>
    <w:rsid w:val="00CF2174"/>
    <w:rsid w:val="00CF3971"/>
    <w:rsid w:val="00CF66A0"/>
    <w:rsid w:val="00D14F02"/>
    <w:rsid w:val="00D16F02"/>
    <w:rsid w:val="00D46D4E"/>
    <w:rsid w:val="00D52268"/>
    <w:rsid w:val="00D5735E"/>
    <w:rsid w:val="00DA075D"/>
    <w:rsid w:val="00DA51C6"/>
    <w:rsid w:val="00DA66B6"/>
    <w:rsid w:val="00DA6F24"/>
    <w:rsid w:val="00DB49F6"/>
    <w:rsid w:val="00DC0AAB"/>
    <w:rsid w:val="00DD3367"/>
    <w:rsid w:val="00DD6A95"/>
    <w:rsid w:val="00DE1C85"/>
    <w:rsid w:val="00DE56B7"/>
    <w:rsid w:val="00DE74D6"/>
    <w:rsid w:val="00E045F2"/>
    <w:rsid w:val="00E176AE"/>
    <w:rsid w:val="00E241C7"/>
    <w:rsid w:val="00E44451"/>
    <w:rsid w:val="00E511B3"/>
    <w:rsid w:val="00E55160"/>
    <w:rsid w:val="00E658F3"/>
    <w:rsid w:val="00E7116C"/>
    <w:rsid w:val="00E809DE"/>
    <w:rsid w:val="00E855CE"/>
    <w:rsid w:val="00E96E09"/>
    <w:rsid w:val="00ED5C76"/>
    <w:rsid w:val="00EF58C3"/>
    <w:rsid w:val="00F06120"/>
    <w:rsid w:val="00F15EB9"/>
    <w:rsid w:val="00F212F9"/>
    <w:rsid w:val="00F333BC"/>
    <w:rsid w:val="00F338A8"/>
    <w:rsid w:val="00F64B61"/>
    <w:rsid w:val="00FA08CE"/>
    <w:rsid w:val="00FA4829"/>
    <w:rsid w:val="00FB2547"/>
    <w:rsid w:val="00FF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D8423"/>
  <w15:chartTrackingRefBased/>
  <w15:docId w15:val="{8986B3FC-5960-4629-A34E-BD82CDC1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EFB"/>
    <w:pPr>
      <w:widowControl w:val="0"/>
      <w:snapToGrid w:val="0"/>
      <w:ind w:firstLineChars="200" w:firstLine="200"/>
      <w:contextualSpacing/>
      <w:jc w:val="both"/>
    </w:pPr>
    <w:rPr>
      <w:rFonts w:ascii="宋体" w:eastAsia="宋体" w:hAnsi="宋体" w:cs="宋体"/>
      <w:szCs w:val="24"/>
    </w:rPr>
  </w:style>
  <w:style w:type="paragraph" w:styleId="1">
    <w:name w:val="heading 1"/>
    <w:next w:val="a"/>
    <w:link w:val="10"/>
    <w:uiPriority w:val="9"/>
    <w:qFormat/>
    <w:rsid w:val="00D14F02"/>
    <w:pPr>
      <w:keepNext/>
      <w:keepLines/>
      <w:numPr>
        <w:numId w:val="1"/>
      </w:numPr>
      <w:snapToGrid w:val="0"/>
      <w:ind w:left="200" w:hangingChars="200" w:hanging="200"/>
      <w:contextualSpacing/>
      <w:jc w:val="both"/>
      <w:outlineLvl w:val="0"/>
    </w:pPr>
    <w:rPr>
      <w:rFonts w:ascii="宋体" w:eastAsia="宋体" w:hAnsi="宋体" w:cs="宋体"/>
      <w:b/>
      <w:bCs/>
      <w:kern w:val="44"/>
      <w:sz w:val="24"/>
      <w:szCs w:val="24"/>
    </w:rPr>
  </w:style>
  <w:style w:type="paragraph" w:styleId="2">
    <w:name w:val="heading 2"/>
    <w:next w:val="a"/>
    <w:link w:val="20"/>
    <w:uiPriority w:val="9"/>
    <w:unhideWhenUsed/>
    <w:qFormat/>
    <w:rsid w:val="00D16F02"/>
    <w:pPr>
      <w:keepNext/>
      <w:keepLines/>
      <w:numPr>
        <w:numId w:val="2"/>
      </w:numPr>
      <w:snapToGrid w:val="0"/>
      <w:contextualSpacing/>
      <w:jc w:val="both"/>
      <w:outlineLvl w:val="1"/>
    </w:pPr>
    <w:rPr>
      <w:rFonts w:ascii="宋体" w:eastAsia="宋体" w:hAnsi="宋体" w:cs="宋体"/>
      <w:bCs/>
      <w:sz w:val="24"/>
      <w:szCs w:val="24"/>
    </w:rPr>
  </w:style>
  <w:style w:type="paragraph" w:styleId="3">
    <w:name w:val="heading 3"/>
    <w:next w:val="a"/>
    <w:link w:val="30"/>
    <w:uiPriority w:val="9"/>
    <w:unhideWhenUsed/>
    <w:qFormat/>
    <w:rsid w:val="00061455"/>
    <w:pPr>
      <w:keepNext/>
      <w:keepLines/>
      <w:numPr>
        <w:numId w:val="4"/>
      </w:numPr>
      <w:snapToGrid w:val="0"/>
      <w:ind w:leftChars="400" w:left="600" w:hangingChars="200" w:hanging="200"/>
      <w:contextualSpacing/>
      <w:jc w:val="both"/>
      <w:outlineLvl w:val="2"/>
    </w:pPr>
    <w:rPr>
      <w:rFonts w:ascii="宋体" w:eastAsia="宋体" w:hAnsi="宋体" w:cs="宋体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学院"/>
    <w:next w:val="a"/>
    <w:link w:val="a5"/>
    <w:qFormat/>
    <w:rsid w:val="00B22C95"/>
    <w:pPr>
      <w:jc w:val="center"/>
    </w:pPr>
    <w:rPr>
      <w:rFonts w:ascii="华文行楷" w:eastAsia="华文行楷" w:hAnsi="宋体" w:cs="宋体"/>
      <w:spacing w:val="90"/>
      <w:kern w:val="0"/>
      <w:sz w:val="36"/>
      <w:szCs w:val="36"/>
      <w:fitText w:val="4140" w:id="1960024064"/>
    </w:rPr>
  </w:style>
  <w:style w:type="table" w:styleId="31">
    <w:name w:val="Plain Table 3"/>
    <w:basedOn w:val="a1"/>
    <w:uiPriority w:val="43"/>
    <w:rsid w:val="00E176A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5">
    <w:name w:val="学院 字符"/>
    <w:basedOn w:val="a0"/>
    <w:link w:val="a4"/>
    <w:rsid w:val="00B22C95"/>
    <w:rPr>
      <w:rFonts w:ascii="华文行楷" w:eastAsia="华文行楷" w:hAnsi="宋体" w:cs="宋体"/>
      <w:spacing w:val="90"/>
      <w:kern w:val="0"/>
      <w:sz w:val="36"/>
      <w:szCs w:val="36"/>
      <w:fitText w:val="4140" w:id="1960024064"/>
    </w:rPr>
  </w:style>
  <w:style w:type="character" w:customStyle="1" w:styleId="10">
    <w:name w:val="标题 1 字符"/>
    <w:basedOn w:val="a0"/>
    <w:link w:val="1"/>
    <w:uiPriority w:val="9"/>
    <w:rsid w:val="00D14F02"/>
    <w:rPr>
      <w:rFonts w:ascii="宋体" w:eastAsia="宋体" w:hAnsi="宋体" w:cs="宋体"/>
      <w:b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16F02"/>
    <w:rPr>
      <w:rFonts w:ascii="宋体" w:eastAsia="宋体" w:hAnsi="宋体" w:cs="宋体"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61455"/>
    <w:rPr>
      <w:rFonts w:ascii="宋体" w:eastAsia="宋体" w:hAnsi="宋体" w:cs="宋体"/>
      <w:bCs/>
      <w:sz w:val="24"/>
      <w:szCs w:val="24"/>
    </w:rPr>
  </w:style>
  <w:style w:type="table" w:customStyle="1" w:styleId="a6">
    <w:name w:val="代码块"/>
    <w:basedOn w:val="a1"/>
    <w:uiPriority w:val="99"/>
    <w:rsid w:val="008E032B"/>
    <w:pPr>
      <w:jc w:val="both"/>
    </w:pPr>
    <w:rPr>
      <w:rFonts w:ascii="Consolas" w:eastAsia="Consolas" w:hAnsi="Consolas" w:cs="Consolas"/>
      <w:sz w:val="18"/>
      <w:szCs w:val="18"/>
    </w:rPr>
    <w:tblPr>
      <w:tblBorders>
        <w:top w:val="single" w:sz="24" w:space="0" w:color="F2F2F2" w:themeColor="background1" w:themeShade="F2"/>
        <w:left w:val="single" w:sz="24" w:space="0" w:color="F2F2F2" w:themeColor="background1" w:themeShade="F2"/>
        <w:bottom w:val="single" w:sz="24" w:space="0" w:color="F2F2F2" w:themeColor="background1" w:themeShade="F2"/>
        <w:right w:val="single" w:sz="24" w:space="0" w:color="F2F2F2" w:themeColor="background1" w:themeShade="F2"/>
        <w:insideH w:val="single" w:sz="24" w:space="0" w:color="F2F2F2" w:themeColor="background1" w:themeShade="F2"/>
        <w:insideV w:val="single" w:sz="24" w:space="0" w:color="F2F2F2" w:themeColor="background1" w:themeShade="F2"/>
      </w:tblBorders>
    </w:tblPr>
    <w:tcPr>
      <w:shd w:val="clear" w:color="auto" w:fill="F2F2F2" w:themeFill="background1" w:themeFillShade="F2"/>
      <w:vAlign w:val="center"/>
    </w:tcPr>
  </w:style>
  <w:style w:type="paragraph" w:customStyle="1" w:styleId="a7">
    <w:name w:val="代码"/>
    <w:link w:val="a8"/>
    <w:qFormat/>
    <w:rsid w:val="0025568C"/>
    <w:pPr>
      <w:snapToGrid w:val="0"/>
      <w:contextualSpacing/>
    </w:pPr>
    <w:rPr>
      <w:rFonts w:ascii="Consolas" w:eastAsia="Consolas" w:hAnsi="Consolas" w:cs="Consolas"/>
      <w:color w:val="FFFFFF" w:themeColor="background1"/>
      <w:sz w:val="18"/>
      <w:szCs w:val="18"/>
    </w:rPr>
  </w:style>
  <w:style w:type="character" w:customStyle="1" w:styleId="sdf398a3a0">
    <w:name w:val="sdf398a3a0"/>
    <w:basedOn w:val="a0"/>
    <w:rsid w:val="006C0ABA"/>
  </w:style>
  <w:style w:type="character" w:customStyle="1" w:styleId="a8">
    <w:name w:val="代码 字符"/>
    <w:basedOn w:val="a0"/>
    <w:link w:val="a7"/>
    <w:rsid w:val="0025568C"/>
    <w:rPr>
      <w:rFonts w:ascii="Consolas" w:eastAsia="Consolas" w:hAnsi="Consolas" w:cs="Consolas"/>
      <w:color w:val="FFFFFF" w:themeColor="background1"/>
      <w:sz w:val="18"/>
      <w:szCs w:val="18"/>
    </w:rPr>
  </w:style>
  <w:style w:type="character" w:customStyle="1" w:styleId="sdf398a3a41">
    <w:name w:val="sdf398a3a41"/>
    <w:basedOn w:val="a0"/>
    <w:rsid w:val="006C0ABA"/>
    <w:rPr>
      <w:color w:val="A020F0"/>
    </w:rPr>
  </w:style>
  <w:style w:type="character" w:customStyle="1" w:styleId="sdf398a3a51">
    <w:name w:val="sdf398a3a51"/>
    <w:basedOn w:val="a0"/>
    <w:rsid w:val="006C0ABA"/>
    <w:rPr>
      <w:color w:val="0000FF"/>
    </w:rPr>
  </w:style>
  <w:style w:type="character" w:customStyle="1" w:styleId="sf95b9df50">
    <w:name w:val="sf95b9df50"/>
    <w:basedOn w:val="a0"/>
    <w:rsid w:val="000717BC"/>
  </w:style>
  <w:style w:type="character" w:customStyle="1" w:styleId="sf95b9df541">
    <w:name w:val="sf95b9df541"/>
    <w:basedOn w:val="a0"/>
    <w:rsid w:val="000717BC"/>
    <w:rPr>
      <w:color w:val="A020F0"/>
    </w:rPr>
  </w:style>
  <w:style w:type="paragraph" w:styleId="a9">
    <w:name w:val="header"/>
    <w:basedOn w:val="a"/>
    <w:link w:val="aa"/>
    <w:uiPriority w:val="99"/>
    <w:unhideWhenUsed/>
    <w:rsid w:val="00C279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27918"/>
    <w:rPr>
      <w:rFonts w:ascii="宋体" w:eastAsia="宋体" w:hAnsi="宋体" w:cs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2791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27918"/>
    <w:rPr>
      <w:rFonts w:ascii="宋体" w:eastAsia="宋体" w:hAnsi="宋体" w:cs="宋体"/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rsid w:val="00294E3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294E3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03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2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2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3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1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7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771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5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8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7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2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05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5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2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5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2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63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9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30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9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5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4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_Files_(x64)\Git\Repos\Math_Modeling\&#12304;&#25968;&#23398;&#24314;&#27169;&#12305;17&#22823;&#25968;&#25454;1_20170060123_&#40644;&#24076;&#29790;_&#23454;&#39564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【数学建模】17大数据1_20170060123_黄希瑞_实验模板.dotx</Template>
  <TotalTime>18</TotalTime>
  <Pages>4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黄希瑞</dc:creator>
  <cp:keywords/>
  <dc:description/>
  <cp:lastModifiedBy>黄希瑞</cp:lastModifiedBy>
  <cp:revision>61</cp:revision>
  <dcterms:created xsi:type="dcterms:W3CDTF">2019-06-04T08:21:00Z</dcterms:created>
  <dcterms:modified xsi:type="dcterms:W3CDTF">2019-06-04T08:39:00Z</dcterms:modified>
</cp:coreProperties>
</file>